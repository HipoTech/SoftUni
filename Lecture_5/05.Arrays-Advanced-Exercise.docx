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D6C" w:rsidRPr="00D95D6C" w:rsidRDefault="00D95D6C" w:rsidP="00594A35">
      <w:pPr>
        <w:pStyle w:val="Heading"/>
        <w:jc w:val="center"/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</w:rPr>
        <w:t>Exercises: Arrays Advanced</w:t>
      </w:r>
    </w:p>
    <w:p w:rsidR="00D95D6C" w:rsidRPr="00D95D6C" w:rsidRDefault="00D95D6C" w:rsidP="00D95D6C">
      <w:pPr>
        <w:pStyle w:val="Body"/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Problems for exercises and homework for the </w:t>
      </w:r>
      <w:hyperlink r:id="rId7" w:history="1">
        <w:r w:rsidR="00A604A1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"Technology </w:t>
        </w:r>
        <w:proofErr w:type="gramStart"/>
        <w:r w:rsidR="00A604A1">
          <w:rPr>
            <w:rStyle w:val="Hyperlink"/>
            <w:rFonts w:asciiTheme="minorHAnsi" w:hAnsiTheme="minorHAnsi" w:cstheme="minorHAnsi"/>
            <w:sz w:val="24"/>
            <w:szCs w:val="24"/>
          </w:rPr>
          <w:t>Fundamentals "</w:t>
        </w:r>
        <w:proofErr w:type="gramEnd"/>
        <w:r w:rsidR="00A604A1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 course @ SoftUni</w:t>
        </w:r>
      </w:hyperlink>
      <w:r w:rsidRPr="00D95D6C">
        <w:rPr>
          <w:rFonts w:asciiTheme="minorHAnsi" w:hAnsiTheme="minorHAnsi" w:cstheme="minorHAnsi"/>
          <w:sz w:val="24"/>
          <w:szCs w:val="24"/>
        </w:rPr>
        <w:t>.</w:t>
      </w:r>
    </w:p>
    <w:p w:rsidR="00D95D6C" w:rsidRPr="00331C92" w:rsidRDefault="00D95D6C" w:rsidP="00D95D6C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D95D6C">
        <w:rPr>
          <w:rFonts w:asciiTheme="minorHAnsi" w:hAnsiTheme="minorHAnsi" w:cstheme="minorHAnsi"/>
          <w:lang w:val="en-US"/>
        </w:rPr>
        <w:t xml:space="preserve">You can check your solutions here: </w:t>
      </w:r>
      <w:hyperlink r:id="rId8" w:history="1">
        <w:r w:rsidR="00594A35" w:rsidRPr="00331C92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Arrays-Advanced-Exercise</w:t>
        </w:r>
      </w:hyperlink>
    </w:p>
    <w:p w:rsidR="00BE37B1" w:rsidRDefault="00BE37B1" w:rsidP="00BE37B1">
      <w:pPr>
        <w:pStyle w:val="Heading2"/>
        <w:rPr>
          <w:lang w:val="en-GB"/>
        </w:rPr>
      </w:pPr>
      <w:r>
        <w:rPr>
          <w:lang w:val="en-GB"/>
        </w:rPr>
        <w:t>Train</w:t>
      </w:r>
    </w:p>
    <w:p w:rsidR="00BE37B1" w:rsidRDefault="00132FE4" w:rsidP="00BE37B1">
      <w:pPr>
        <w:rPr>
          <w:lang w:val="en-GB"/>
        </w:rPr>
      </w:pPr>
      <w:r>
        <w:rPr>
          <w:lang w:val="en-GB"/>
        </w:rPr>
        <w:t>You</w:t>
      </w:r>
      <w:r w:rsidR="00D22936">
        <w:rPr>
          <w:lang w:val="en-GB"/>
        </w:rPr>
        <w:t xml:space="preserve"> will be given an </w:t>
      </w:r>
      <w:r w:rsidR="00D22936" w:rsidRPr="00D22936">
        <w:rPr>
          <w:b/>
          <w:lang w:val="en-GB"/>
        </w:rPr>
        <w:t>array of strings</w:t>
      </w:r>
      <w:r w:rsidR="00D22936">
        <w:rPr>
          <w:lang w:val="en-GB"/>
        </w:rPr>
        <w:t>. The first element will</w:t>
      </w:r>
      <w:r w:rsidR="00BE37B1">
        <w:rPr>
          <w:lang w:val="en-GB"/>
        </w:rPr>
        <w:t xml:space="preserve"> be </w:t>
      </w:r>
      <w:r w:rsidR="00BE37B1" w:rsidRPr="00AF54DB">
        <w:rPr>
          <w:b/>
          <w:lang w:val="en-GB"/>
        </w:rPr>
        <w:t>list of wagons</w:t>
      </w:r>
      <w:r w:rsidR="00BE37B1">
        <w:rPr>
          <w:lang w:val="en-GB"/>
        </w:rPr>
        <w:t xml:space="preserve"> (</w:t>
      </w:r>
      <w:r w:rsidR="00D22936">
        <w:rPr>
          <w:lang w:val="en-GB"/>
        </w:rPr>
        <w:t>numbers</w:t>
      </w:r>
      <w:r w:rsidR="00BE37B1">
        <w:rPr>
          <w:lang w:val="en-GB"/>
        </w:rPr>
        <w:t xml:space="preserve">). Each </w:t>
      </w:r>
      <w:r w:rsidR="00D22936">
        <w:rPr>
          <w:lang w:val="en-GB"/>
        </w:rPr>
        <w:t>number</w:t>
      </w:r>
      <w:r w:rsidR="00BE37B1">
        <w:rPr>
          <w:lang w:val="en-GB"/>
        </w:rPr>
        <w:t xml:space="preserve"> represents </w:t>
      </w:r>
      <w:r w:rsidR="00BE37B1" w:rsidRPr="00AF54DB">
        <w:rPr>
          <w:b/>
          <w:lang w:val="en-GB"/>
        </w:rPr>
        <w:t>the number of passengers that are currently in each wagon</w:t>
      </w:r>
      <w:r w:rsidR="00BE37B1">
        <w:rPr>
          <w:lang w:val="en-GB"/>
        </w:rPr>
        <w:t xml:space="preserve">. </w:t>
      </w:r>
      <w:r w:rsidR="00D22936">
        <w:rPr>
          <w:lang w:val="en-GB"/>
        </w:rPr>
        <w:t>The next element</w:t>
      </w:r>
      <w:r w:rsidR="00BE37B1">
        <w:rPr>
          <w:lang w:val="en-GB"/>
        </w:rPr>
        <w:t xml:space="preserve"> will </w:t>
      </w:r>
      <w:r w:rsidR="00D22936">
        <w:rPr>
          <w:lang w:val="en-GB"/>
        </w:rPr>
        <w:t>be</w:t>
      </w:r>
      <w:r w:rsidR="00BE37B1">
        <w:rPr>
          <w:lang w:val="en-GB"/>
        </w:rPr>
        <w:t xml:space="preserve"> </w:t>
      </w:r>
      <w:r w:rsidR="00BE37B1" w:rsidRPr="00AF54DB">
        <w:rPr>
          <w:b/>
          <w:lang w:val="en-GB"/>
        </w:rPr>
        <w:t>the max capacity of each wagon</w:t>
      </w:r>
      <w:r w:rsidR="00BE37B1">
        <w:rPr>
          <w:lang w:val="en-GB"/>
        </w:rPr>
        <w:t xml:space="preserve"> (single </w:t>
      </w:r>
      <w:r w:rsidR="00D22936">
        <w:rPr>
          <w:lang w:val="en-GB"/>
        </w:rPr>
        <w:t>number</w:t>
      </w:r>
      <w:r w:rsidR="00BE37B1">
        <w:rPr>
          <w:lang w:val="en-GB"/>
        </w:rPr>
        <w:t xml:space="preserve">). </w:t>
      </w:r>
      <w:r w:rsidR="00D22936">
        <w:rPr>
          <w:lang w:val="en-GB"/>
        </w:rPr>
        <w:t>The next elements will be one of the following</w:t>
      </w:r>
      <w:r w:rsidR="00BE37B1">
        <w:rPr>
          <w:lang w:val="en-GB"/>
        </w:rPr>
        <w:t>:</w:t>
      </w:r>
    </w:p>
    <w:p w:rsidR="00BE37B1" w:rsidRPr="00AF54DB" w:rsidRDefault="00BE37B1" w:rsidP="00165B65">
      <w:pPr>
        <w:pStyle w:val="ListParagraph"/>
        <w:numPr>
          <w:ilvl w:val="0"/>
          <w:numId w:val="16"/>
        </w:numPr>
        <w:rPr>
          <w:lang w:val="en-GB"/>
        </w:rPr>
      </w:pPr>
      <w:r w:rsidRPr="00AF54DB">
        <w:rPr>
          <w:b/>
          <w:lang w:val="en-GB"/>
        </w:rPr>
        <w:t>Add</w:t>
      </w:r>
      <w:r w:rsidRPr="00AF54DB">
        <w:rPr>
          <w:lang w:val="en-GB"/>
        </w:rPr>
        <w:t xml:space="preserve"> {</w:t>
      </w:r>
      <w:r w:rsidRPr="00AF54DB">
        <w:rPr>
          <w:b/>
          <w:lang w:val="en-GB"/>
        </w:rPr>
        <w:t>passengers</w:t>
      </w:r>
      <w:r w:rsidRPr="00AF54DB">
        <w:rPr>
          <w:lang w:val="en-GB"/>
        </w:rPr>
        <w:t>} – add a wagon to the end with the given number of passengers.</w:t>
      </w:r>
    </w:p>
    <w:p w:rsidR="00BE37B1" w:rsidRPr="00AF54DB" w:rsidRDefault="00BE37B1" w:rsidP="00165B65">
      <w:pPr>
        <w:pStyle w:val="ListParagraph"/>
        <w:numPr>
          <w:ilvl w:val="0"/>
          <w:numId w:val="16"/>
        </w:numPr>
        <w:rPr>
          <w:lang w:val="en-GB"/>
        </w:rPr>
      </w:pPr>
      <w:r w:rsidRPr="00AF54DB">
        <w:rPr>
          <w:lang w:val="en-GB"/>
        </w:rPr>
        <w:t>{</w:t>
      </w:r>
      <w:r w:rsidRPr="00AF54DB">
        <w:rPr>
          <w:b/>
          <w:lang w:val="en-GB"/>
        </w:rPr>
        <w:t>passengers</w:t>
      </w:r>
      <w:r w:rsidRPr="00AF54DB">
        <w:rPr>
          <w:lang w:val="en-GB"/>
        </w:rPr>
        <w:t xml:space="preserve">} -  find an </w:t>
      </w:r>
      <w:r>
        <w:rPr>
          <w:lang w:val="en-GB"/>
        </w:rPr>
        <w:t>existing</w:t>
      </w:r>
      <w:r w:rsidRPr="00AF54DB">
        <w:rPr>
          <w:lang w:val="en-GB"/>
        </w:rPr>
        <w:t xml:space="preserve"> wagon to </w:t>
      </w:r>
      <w:r w:rsidRPr="004A02C7">
        <w:rPr>
          <w:b/>
          <w:lang w:val="en-GB"/>
        </w:rPr>
        <w:t>fit all the passengers</w:t>
      </w:r>
      <w:r w:rsidRPr="00AF54DB">
        <w:rPr>
          <w:lang w:val="en-GB"/>
        </w:rPr>
        <w:t xml:space="preserve"> (</w:t>
      </w:r>
      <w:r w:rsidRPr="001C7F47">
        <w:rPr>
          <w:b/>
          <w:lang w:val="en-GB"/>
        </w:rPr>
        <w:t>starting from the first wagon</w:t>
      </w:r>
      <w:r w:rsidRPr="00AF54DB">
        <w:rPr>
          <w:lang w:val="en-GB"/>
        </w:rPr>
        <w:t>)</w:t>
      </w:r>
    </w:p>
    <w:p w:rsidR="00BE37B1" w:rsidRDefault="00BE37B1" w:rsidP="00BE37B1">
      <w:pPr>
        <w:rPr>
          <w:lang w:val="en-GB"/>
        </w:rPr>
      </w:pPr>
      <w:r>
        <w:rPr>
          <w:lang w:val="en-GB"/>
        </w:rPr>
        <w:t xml:space="preserve">At the end </w:t>
      </w:r>
      <w:r w:rsidRPr="007A4473">
        <w:rPr>
          <w:b/>
          <w:lang w:val="en-GB"/>
        </w:rPr>
        <w:t>print the final state</w:t>
      </w:r>
      <w:r>
        <w:rPr>
          <w:lang w:val="en-GB"/>
        </w:rPr>
        <w:t xml:space="preserve"> of the train (all the wagons separated by a space)</w:t>
      </w:r>
    </w:p>
    <w:p w:rsidR="00BE37B1" w:rsidRDefault="00BE37B1" w:rsidP="00BE37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BE37B1" w:rsidRPr="00603773" w:rsidTr="00132FE4">
        <w:tc>
          <w:tcPr>
            <w:tcW w:w="4292" w:type="dxa"/>
            <w:shd w:val="clear" w:color="auto" w:fill="D9D9D9" w:themeFill="background1" w:themeFillShade="D9"/>
          </w:tcPr>
          <w:p w:rsidR="00BE37B1" w:rsidRPr="00603773" w:rsidRDefault="00BE37B1" w:rsidP="00132F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BE37B1" w:rsidRPr="00603773" w:rsidRDefault="00BE37B1" w:rsidP="00132F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E37B1" w:rsidRPr="007D7DDA" w:rsidTr="00132FE4">
        <w:tc>
          <w:tcPr>
            <w:tcW w:w="4292" w:type="dxa"/>
          </w:tcPr>
          <w:p w:rsidR="00BE37B1" w:rsidRDefault="00132FE4" w:rsidP="00132F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BE37B1">
              <w:rPr>
                <w:rFonts w:ascii="Consolas" w:hAnsi="Consolas"/>
                <w:noProof/>
              </w:rPr>
              <w:t>32 54 21 12 4 0 23</w:t>
            </w:r>
            <w:r>
              <w:rPr>
                <w:rFonts w:ascii="Consolas" w:hAnsi="Consolas"/>
                <w:noProof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BE37B1">
              <w:rPr>
                <w:rFonts w:ascii="Consolas" w:hAnsi="Consolas"/>
                <w:noProof/>
              </w:rPr>
              <w:t>75</w:t>
            </w:r>
            <w:r>
              <w:rPr>
                <w:rFonts w:ascii="Consolas" w:hAnsi="Consolas"/>
                <w:noProof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BE37B1">
              <w:rPr>
                <w:rFonts w:ascii="Consolas" w:hAnsi="Consolas"/>
                <w:noProof/>
              </w:rPr>
              <w:t>Add 10</w:t>
            </w:r>
            <w:r>
              <w:rPr>
                <w:rFonts w:ascii="Consolas" w:hAnsi="Consolas"/>
                <w:noProof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BE37B1">
              <w:rPr>
                <w:rFonts w:ascii="Consolas" w:hAnsi="Consolas"/>
                <w:noProof/>
              </w:rPr>
              <w:t>Add 0</w:t>
            </w:r>
            <w:r>
              <w:rPr>
                <w:rFonts w:ascii="Consolas" w:hAnsi="Consolas"/>
                <w:noProof/>
              </w:rPr>
              <w:t>',</w:t>
            </w:r>
          </w:p>
          <w:p w:rsidR="00BE37B1" w:rsidRPr="00494502" w:rsidRDefault="00132FE4" w:rsidP="00132FE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BE37B1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BE37B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',</w:t>
            </w:r>
          </w:p>
          <w:p w:rsidR="00BE37B1" w:rsidRPr="007D7DDA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noProof/>
              </w:rPr>
              <w:t>'</w:t>
            </w:r>
            <w:r w:rsidR="00BE37B1">
              <w:rPr>
                <w:rFonts w:ascii="Consolas" w:hAnsi="Consolas"/>
                <w:noProof/>
              </w:rPr>
              <w:t>75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4320" w:type="dxa"/>
          </w:tcPr>
          <w:p w:rsidR="00BE37B1" w:rsidRPr="007D7DDA" w:rsidRDefault="00BE37B1" w:rsidP="00132F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5025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BE37B1" w:rsidRPr="007D7DDA" w:rsidTr="00132FE4">
        <w:tc>
          <w:tcPr>
            <w:tcW w:w="4292" w:type="dxa"/>
          </w:tcPr>
          <w:p w:rsidR="00BE37B1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</w:t>
            </w:r>
            <w:r w:rsidR="00BE37B1">
              <w:rPr>
                <w:rFonts w:ascii="Consolas" w:hAnsi="Consolas"/>
                <w:bCs/>
              </w:rPr>
              <w:t>0 0 0 10 2 4</w:t>
            </w:r>
            <w:r>
              <w:rPr>
                <w:rFonts w:ascii="Consolas" w:hAnsi="Consolas"/>
                <w:bCs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E37B1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E37B1">
              <w:rPr>
                <w:rFonts w:ascii="Consolas" w:hAnsi="Consolas"/>
                <w:bCs/>
              </w:rPr>
              <w:t>Add 10</w:t>
            </w:r>
            <w:r>
              <w:rPr>
                <w:rFonts w:ascii="Consolas" w:hAnsi="Consolas"/>
                <w:bCs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E37B1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E37B1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E37B1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>',</w:t>
            </w:r>
          </w:p>
          <w:p w:rsidR="00BE37B1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E37B1">
              <w:rPr>
                <w:rFonts w:ascii="Consolas" w:hAnsi="Consolas"/>
                <w:bCs/>
              </w:rPr>
              <w:t>8</w:t>
            </w:r>
            <w:r>
              <w:rPr>
                <w:rFonts w:ascii="Consolas" w:hAnsi="Consolas"/>
                <w:bCs/>
              </w:rPr>
              <w:t>',</w:t>
            </w:r>
          </w:p>
          <w:p w:rsidR="00BE37B1" w:rsidRPr="007D7DDA" w:rsidRDefault="00132FE4" w:rsidP="00132F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="00BE37B1"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']</w:t>
            </w:r>
          </w:p>
        </w:tc>
        <w:tc>
          <w:tcPr>
            <w:tcW w:w="4320" w:type="dxa"/>
          </w:tcPr>
          <w:p w:rsidR="00BE37B1" w:rsidRPr="007D7DDA" w:rsidRDefault="00BE37B1" w:rsidP="00132F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5025">
              <w:rPr>
                <w:rFonts w:ascii="Consolas" w:hAnsi="Consolas"/>
                <w:bCs/>
              </w:rPr>
              <w:t>10 10 10 10 10 10 10</w:t>
            </w:r>
          </w:p>
        </w:tc>
      </w:tr>
    </w:tbl>
    <w:p w:rsidR="00D95D6C" w:rsidRPr="00D95D6C" w:rsidRDefault="00D95D6C" w:rsidP="00D95D6C">
      <w:pPr>
        <w:rPr>
          <w:rFonts w:cstheme="minorHAnsi"/>
        </w:rPr>
      </w:pPr>
    </w:p>
    <w:p w:rsidR="00D95D6C" w:rsidRPr="00D95D6C" w:rsidRDefault="00D95D6C" w:rsidP="00BE37B1">
      <w:pPr>
        <w:pStyle w:val="Heading2"/>
      </w:pPr>
      <w:r w:rsidRPr="00D95D6C">
        <w:t>Distinct Array</w:t>
      </w:r>
    </w:p>
    <w:p w:rsidR="00D95D6C" w:rsidRPr="00D95D6C" w:rsidRDefault="00D95D6C" w:rsidP="00D95D6C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You will be given an </w:t>
      </w:r>
      <w:r w:rsidRPr="00D95D6C">
        <w:rPr>
          <w:rFonts w:cstheme="minorHAnsi"/>
          <w:b/>
        </w:rPr>
        <w:t>array of integers</w:t>
      </w:r>
      <w:r w:rsidRPr="00D95D6C">
        <w:rPr>
          <w:rFonts w:cstheme="minorHAnsi"/>
        </w:rPr>
        <w:t xml:space="preserve"> on the first line of the input (</w:t>
      </w:r>
      <w:r w:rsidRPr="00D95D6C">
        <w:rPr>
          <w:rFonts w:cstheme="minorHAnsi"/>
          <w:b/>
        </w:rPr>
        <w:t>space-separated</w:t>
      </w:r>
      <w:r w:rsidRPr="00D95D6C">
        <w:rPr>
          <w:rFonts w:cstheme="minorHAnsi"/>
        </w:rPr>
        <w:t xml:space="preserve">). Remove all </w:t>
      </w:r>
      <w:r w:rsidRPr="00D95D6C">
        <w:rPr>
          <w:rFonts w:cstheme="minorHAnsi"/>
          <w:b/>
        </w:rPr>
        <w:t>repeating elements</w:t>
      </w:r>
      <w:r w:rsidRPr="00D95D6C">
        <w:rPr>
          <w:rFonts w:cstheme="minorHAnsi"/>
        </w:rPr>
        <w:t xml:space="preserve"> from the array.</w:t>
      </w:r>
    </w:p>
    <w:p w:rsidR="00D95D6C" w:rsidRPr="00D95D6C" w:rsidRDefault="00D95D6C" w:rsidP="00D95D6C">
      <w:pPr>
        <w:pStyle w:val="Heading3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D95D6C" w:rsidRPr="00D95D6C" w:rsidTr="00132FE4">
        <w:tc>
          <w:tcPr>
            <w:tcW w:w="2469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r w:rsidRPr="00D95D6C">
              <w:rPr>
                <w:rFonts w:ascii="Consolas" w:hAnsi="Consolas"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r w:rsidRPr="00D95D6C">
              <w:rPr>
                <w:rFonts w:ascii="Consolas" w:hAnsi="Consolas"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r w:rsidRPr="00D95D6C">
              <w:rPr>
                <w:rFonts w:ascii="Consolas" w:hAnsi="Consolas" w:cstheme="minorHAnsi"/>
                <w:b/>
              </w:rPr>
              <w:t>Comments</w:t>
            </w:r>
          </w:p>
        </w:tc>
      </w:tr>
      <w:tr w:rsidR="00D95D6C" w:rsidRPr="00D95D6C" w:rsidTr="00132FE4">
        <w:tc>
          <w:tcPr>
            <w:tcW w:w="246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noProof/>
              </w:rPr>
            </w:pPr>
            <w:r w:rsidRPr="00D95D6C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noProof/>
              </w:rPr>
            </w:pPr>
            <w:r w:rsidRPr="00D95D6C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noProof/>
              </w:rPr>
            </w:pPr>
            <w:r w:rsidRPr="00D95D6C">
              <w:rPr>
                <w:rFonts w:ascii="Consolas" w:hAnsi="Consolas" w:cstheme="minorHAnsi"/>
                <w:noProof/>
              </w:rPr>
              <w:t>No repeating elements</w:t>
            </w:r>
          </w:p>
        </w:tc>
      </w:tr>
      <w:tr w:rsidR="00D95D6C" w:rsidRPr="00D95D6C" w:rsidTr="00132FE4">
        <w:tc>
          <w:tcPr>
            <w:tcW w:w="246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lastRenderedPageBreak/>
              <w:t xml:space="preserve">[7, 8, 9,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D95D6C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D95D6C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 xml:space="preserve">7 and 2 are already present in the array </w:t>
            </w:r>
            <w:r w:rsidRPr="00D95D6C">
              <w:rPr>
                <w:rFonts w:ascii="Consolas" w:hAnsi="Consolas" w:cstheme="minorHAnsi"/>
                <w:bCs/>
                <w:noProof/>
              </w:rPr>
              <w:sym w:font="Wingdings" w:char="F0E8"/>
            </w:r>
            <w:r w:rsidRPr="00D95D6C">
              <w:rPr>
                <w:rFonts w:ascii="Consolas" w:hAnsi="Consolas" w:cstheme="minorHAnsi"/>
                <w:bCs/>
                <w:noProof/>
              </w:rPr>
              <w:t>remove them</w:t>
            </w:r>
          </w:p>
        </w:tc>
      </w:tr>
      <w:tr w:rsidR="00D95D6C" w:rsidRPr="00D95D6C" w:rsidTr="00132FE4">
        <w:tc>
          <w:tcPr>
            <w:tcW w:w="246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D95D6C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D95D6C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 xml:space="preserve">4 and 8 are already present in the array </w:t>
            </w:r>
            <w:r w:rsidRPr="00D95D6C">
              <w:rPr>
                <w:rFonts w:ascii="Consolas" w:hAnsi="Consolas" w:cstheme="minorHAnsi"/>
                <w:bCs/>
                <w:noProof/>
              </w:rPr>
              <w:sym w:font="Wingdings" w:char="F0E8"/>
            </w:r>
            <w:r w:rsidRPr="00D95D6C">
              <w:rPr>
                <w:rFonts w:ascii="Consolas" w:hAnsi="Consolas" w:cstheme="minorHAnsi"/>
                <w:bCs/>
                <w:noProof/>
              </w:rPr>
              <w:t>remove them</w:t>
            </w:r>
          </w:p>
        </w:tc>
      </w:tr>
    </w:tbl>
    <w:p w:rsidR="00D95D6C" w:rsidRPr="00D95D6C" w:rsidRDefault="00D95D6C" w:rsidP="00D95D6C">
      <w:pPr>
        <w:rPr>
          <w:rFonts w:cstheme="minorHAnsi"/>
        </w:rPr>
      </w:pPr>
    </w:p>
    <w:p w:rsidR="00D95D6C" w:rsidRPr="00D95D6C" w:rsidRDefault="00D95D6C" w:rsidP="00BE37B1">
      <w:pPr>
        <w:pStyle w:val="Heading2"/>
        <w:tabs>
          <w:tab w:val="left" w:pos="1843"/>
        </w:tabs>
        <w:spacing w:before="120" w:after="80"/>
        <w:rPr>
          <w:rFonts w:cstheme="minorHAnsi"/>
        </w:rPr>
      </w:pPr>
      <w:r w:rsidRPr="00D95D6C">
        <w:rPr>
          <w:rFonts w:cstheme="minorHAnsi"/>
        </w:rPr>
        <w:t>House Party</w:t>
      </w:r>
    </w:p>
    <w:p w:rsidR="00D95D6C" w:rsidRPr="00D95D6C" w:rsidRDefault="00D95D6C" w:rsidP="00D95D6C">
      <w:pPr>
        <w:rPr>
          <w:rFonts w:cstheme="minorHAnsi"/>
        </w:rPr>
      </w:pPr>
      <w:r w:rsidRPr="00D95D6C">
        <w:rPr>
          <w:rFonts w:cstheme="minorHAnsi"/>
        </w:rPr>
        <w:t>Write a JS Function</w:t>
      </w:r>
      <w:r>
        <w:rPr>
          <w:rFonts w:cstheme="minorHAnsi"/>
        </w:rPr>
        <w:t xml:space="preserve"> that keeps track of</w:t>
      </w:r>
      <w:r w:rsidRPr="00D95D6C">
        <w:rPr>
          <w:rFonts w:cstheme="minorHAnsi"/>
        </w:rPr>
        <w:t xml:space="preserve"> guests that are going to a house party.</w:t>
      </w:r>
      <w:r>
        <w:rPr>
          <w:rFonts w:cstheme="minorHAnsi"/>
        </w:rPr>
        <w:t xml:space="preserve"> You will be given an </w:t>
      </w:r>
      <w:r w:rsidRPr="00D95D6C">
        <w:rPr>
          <w:rFonts w:cstheme="minorHAnsi"/>
          <w:b/>
        </w:rPr>
        <w:t>array of strings</w:t>
      </w:r>
      <w:r>
        <w:rPr>
          <w:rFonts w:cstheme="minorHAnsi"/>
        </w:rPr>
        <w:t>. Each string will be one of the following:</w:t>
      </w:r>
    </w:p>
    <w:p w:rsidR="00D95D6C" w:rsidRPr="00D95D6C" w:rsidRDefault="00D95D6C" w:rsidP="00D22936">
      <w:pPr>
        <w:pStyle w:val="ListParagraph"/>
        <w:numPr>
          <w:ilvl w:val="0"/>
          <w:numId w:val="6"/>
        </w:numPr>
        <w:spacing w:after="160"/>
        <w:rPr>
          <w:rFonts w:ascii="Consolas" w:hAnsi="Consolas" w:cstheme="minorHAnsi"/>
          <w:b/>
        </w:rPr>
      </w:pPr>
      <w:r w:rsidRPr="00D95D6C">
        <w:rPr>
          <w:rFonts w:ascii="Consolas" w:hAnsi="Consolas" w:cstheme="minorHAnsi"/>
          <w:b/>
        </w:rPr>
        <w:t>"{name} is going!"</w:t>
      </w:r>
    </w:p>
    <w:p w:rsidR="00D95D6C" w:rsidRPr="00D95D6C" w:rsidRDefault="00D95D6C" w:rsidP="00D22936">
      <w:pPr>
        <w:pStyle w:val="ListParagraph"/>
        <w:numPr>
          <w:ilvl w:val="0"/>
          <w:numId w:val="6"/>
        </w:numPr>
        <w:spacing w:after="160"/>
        <w:rPr>
          <w:rFonts w:ascii="Consolas" w:hAnsi="Consolas" w:cstheme="minorHAnsi"/>
          <w:b/>
        </w:rPr>
      </w:pPr>
      <w:r w:rsidRPr="00D95D6C">
        <w:rPr>
          <w:rFonts w:ascii="Consolas" w:hAnsi="Consolas" w:cstheme="minorHAnsi"/>
          <w:b/>
        </w:rPr>
        <w:t>"{name} is not going!"</w:t>
      </w:r>
    </w:p>
    <w:p w:rsidR="00D95D6C" w:rsidRPr="00D95D6C" w:rsidRDefault="00D95D6C" w:rsidP="00D95D6C">
      <w:pPr>
        <w:rPr>
          <w:rFonts w:cstheme="minorHAnsi"/>
          <w:b/>
        </w:rPr>
      </w:pPr>
      <w:r w:rsidRPr="00D95D6C">
        <w:rPr>
          <w:rFonts w:cstheme="minorHAnsi"/>
        </w:rPr>
        <w:t xml:space="preserve">If you receive the </w:t>
      </w:r>
      <w:r w:rsidRPr="00D95D6C">
        <w:rPr>
          <w:rFonts w:cstheme="minorHAnsi"/>
          <w:b/>
        </w:rPr>
        <w:t>first type of input</w:t>
      </w:r>
      <w:r w:rsidRPr="00D95D6C">
        <w:rPr>
          <w:rFonts w:cstheme="minorHAnsi"/>
        </w:rPr>
        <w:t xml:space="preserve">, you have to </w:t>
      </w:r>
      <w:r w:rsidRPr="00D95D6C">
        <w:rPr>
          <w:rFonts w:cstheme="minorHAnsi"/>
          <w:b/>
        </w:rPr>
        <w:t>add</w:t>
      </w:r>
      <w:r w:rsidRPr="00D95D6C">
        <w:rPr>
          <w:rFonts w:cstheme="minorHAnsi"/>
        </w:rPr>
        <w:t xml:space="preserve"> the person if he/she </w:t>
      </w:r>
      <w:r w:rsidRPr="00D95D6C">
        <w:rPr>
          <w:rFonts w:cstheme="minorHAnsi"/>
          <w:b/>
        </w:rPr>
        <w:t xml:space="preserve">is not </w:t>
      </w:r>
      <w:r w:rsidRPr="00D95D6C">
        <w:rPr>
          <w:rFonts w:cstheme="minorHAnsi"/>
        </w:rPr>
        <w:t xml:space="preserve">in the list (If he/she is in </w:t>
      </w:r>
      <w:r>
        <w:rPr>
          <w:rFonts w:cstheme="minorHAnsi"/>
        </w:rPr>
        <w:t xml:space="preserve">the list print on the console: </w:t>
      </w:r>
      <w:r w:rsidRPr="00D95D6C">
        <w:rPr>
          <w:rFonts w:ascii="Consolas" w:hAnsi="Consolas" w:cstheme="minorHAnsi"/>
        </w:rPr>
        <w:t>"</w:t>
      </w:r>
      <w:r w:rsidRPr="00D95D6C">
        <w:rPr>
          <w:rFonts w:ascii="Consolas" w:hAnsi="Consolas" w:cstheme="minorHAnsi"/>
          <w:b/>
        </w:rPr>
        <w:t>{name} is already in the list!</w:t>
      </w:r>
      <w:r w:rsidRPr="00D95D6C">
        <w:rPr>
          <w:rFonts w:ascii="Consolas" w:hAnsi="Consolas" w:cstheme="minorHAnsi"/>
        </w:rPr>
        <w:t>"</w:t>
      </w:r>
      <w:r w:rsidRPr="00D95D6C">
        <w:rPr>
          <w:rFonts w:cstheme="minorHAnsi"/>
        </w:rPr>
        <w:t xml:space="preserve">). If you receive the </w:t>
      </w:r>
      <w:r w:rsidRPr="00D95D6C">
        <w:rPr>
          <w:rFonts w:cstheme="minorHAnsi"/>
          <w:b/>
        </w:rPr>
        <w:t>second type of input</w:t>
      </w:r>
      <w:r w:rsidRPr="00D95D6C">
        <w:rPr>
          <w:rFonts w:cstheme="minorHAnsi"/>
        </w:rPr>
        <w:t xml:space="preserve">, you have to </w:t>
      </w:r>
      <w:r w:rsidRPr="00D95D6C">
        <w:rPr>
          <w:rFonts w:cstheme="minorHAnsi"/>
          <w:b/>
        </w:rPr>
        <w:t>remove</w:t>
      </w:r>
      <w:r w:rsidRPr="00D95D6C">
        <w:rPr>
          <w:rFonts w:cstheme="minorHAnsi"/>
        </w:rPr>
        <w:t xml:space="preserve"> the person if he/she </w:t>
      </w:r>
      <w:r w:rsidRPr="00D95D6C">
        <w:rPr>
          <w:rFonts w:cstheme="minorHAnsi"/>
          <w:b/>
        </w:rPr>
        <w:t>is</w:t>
      </w:r>
      <w:r w:rsidR="00DD6232">
        <w:rPr>
          <w:rFonts w:cstheme="minorHAnsi"/>
          <w:b/>
        </w:rPr>
        <w:t xml:space="preserve"> </w:t>
      </w:r>
      <w:r w:rsidRPr="00D95D6C">
        <w:rPr>
          <w:rFonts w:cstheme="minorHAnsi"/>
        </w:rPr>
        <w:t xml:space="preserve">in the list (if not print: </w:t>
      </w:r>
      <w:r w:rsidRPr="00D95D6C">
        <w:rPr>
          <w:rFonts w:ascii="Consolas" w:hAnsi="Consolas" w:cstheme="minorHAnsi"/>
        </w:rPr>
        <w:t>"</w:t>
      </w:r>
      <w:r w:rsidRPr="00D95D6C">
        <w:rPr>
          <w:rFonts w:ascii="Consolas" w:hAnsi="Consolas" w:cstheme="minorHAnsi"/>
          <w:b/>
        </w:rPr>
        <w:t>{name} is not in the list!</w:t>
      </w:r>
      <w:r w:rsidRPr="00D95D6C">
        <w:rPr>
          <w:rFonts w:ascii="Consolas" w:hAnsi="Consolas" w:cstheme="minorHAnsi"/>
        </w:rPr>
        <w:t>"</w:t>
      </w:r>
      <w:r w:rsidRPr="00D95D6C">
        <w:rPr>
          <w:rFonts w:cstheme="minorHAnsi"/>
        </w:rPr>
        <w:t xml:space="preserve">). </w:t>
      </w:r>
      <w:r w:rsidRPr="00D95D6C">
        <w:rPr>
          <w:rFonts w:cstheme="minorHAnsi"/>
          <w:b/>
        </w:rPr>
        <w:t>At the end print all the guests.</w:t>
      </w:r>
    </w:p>
    <w:p w:rsidR="00D95D6C" w:rsidRPr="00D95D6C" w:rsidRDefault="00D95D6C" w:rsidP="00D95D6C">
      <w:pPr>
        <w:pStyle w:val="Heading3"/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D95D6C" w:rsidRPr="00D95D6C" w:rsidTr="00132FE4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r w:rsidRPr="00D95D6C">
              <w:rPr>
                <w:rFonts w:ascii="Consolas" w:hAnsi="Consolas" w:cstheme="minorHAnsi"/>
                <w:b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r w:rsidRPr="00D95D6C">
              <w:rPr>
                <w:rFonts w:ascii="Consolas" w:hAnsi="Consolas" w:cstheme="minorHAnsi"/>
                <w:b/>
              </w:rPr>
              <w:t>Output</w:t>
            </w:r>
          </w:p>
        </w:tc>
      </w:tr>
      <w:tr w:rsidR="00D95D6C" w:rsidRPr="00D95D6C" w:rsidTr="00132FE4">
        <w:trPr>
          <w:trHeight w:val="386"/>
        </w:trPr>
        <w:tc>
          <w:tcPr>
            <w:tcW w:w="3408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[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Allie is going!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,</w:t>
            </w:r>
          </w:p>
          <w:p w:rsidR="00D95D6C" w:rsidRPr="00D95D6C" w:rsidRDefault="009778F1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George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,</w:t>
            </w:r>
          </w:p>
          <w:p w:rsidR="00D95D6C" w:rsidRPr="00D95D6C" w:rsidRDefault="009778F1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John is not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,</w:t>
            </w:r>
          </w:p>
          <w:p w:rsidR="00D95D6C" w:rsidRPr="00D95D6C" w:rsidRDefault="009778F1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George is not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]</w:t>
            </w:r>
          </w:p>
        </w:tc>
        <w:tc>
          <w:tcPr>
            <w:tcW w:w="461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bookmarkStart w:id="0" w:name="OLE_LINK2"/>
            <w:bookmarkStart w:id="1" w:name="OLE_LINK3"/>
            <w:r w:rsidRPr="00D95D6C">
              <w:rPr>
                <w:rFonts w:ascii="Consolas" w:hAnsi="Consolas" w:cstheme="minorHAnsi"/>
                <w:bCs/>
                <w:noProof/>
              </w:rPr>
              <w:t>John is not in the list!</w:t>
            </w:r>
            <w:bookmarkEnd w:id="0"/>
            <w:bookmarkEnd w:id="1"/>
          </w:p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Allie</w:t>
            </w:r>
          </w:p>
        </w:tc>
      </w:tr>
      <w:tr w:rsidR="00D95D6C" w:rsidRPr="00D95D6C" w:rsidTr="00132FE4">
        <w:trPr>
          <w:trHeight w:val="391"/>
        </w:trPr>
        <w:tc>
          <w:tcPr>
            <w:tcW w:w="3408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[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Tom is g</w:t>
            </w:r>
            <w:r w:rsidR="002250DB">
              <w:rPr>
                <w:rFonts w:ascii="Consolas" w:hAnsi="Consolas" w:cstheme="minorHAnsi"/>
                <w:noProof/>
              </w:rPr>
              <w:t>o</w:t>
            </w:r>
            <w:r w:rsidRPr="00D95D6C">
              <w:rPr>
                <w:rFonts w:ascii="Consolas" w:hAnsi="Consolas" w:cstheme="minorHAnsi"/>
                <w:noProof/>
              </w:rPr>
              <w:t>ing!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,</w:t>
            </w:r>
          </w:p>
          <w:p w:rsidR="00D95D6C" w:rsidRPr="00D95D6C" w:rsidRDefault="009778F1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Annie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,</w:t>
            </w:r>
          </w:p>
          <w:p w:rsidR="00D95D6C" w:rsidRPr="00D95D6C" w:rsidRDefault="009778F1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Tom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,</w:t>
            </w:r>
          </w:p>
          <w:p w:rsidR="00D95D6C" w:rsidRPr="00D95D6C" w:rsidRDefault="009778F1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Garry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,</w:t>
            </w:r>
          </w:p>
          <w:p w:rsidR="00D95D6C" w:rsidRPr="00D95D6C" w:rsidRDefault="009778F1" w:rsidP="00132FE4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Jerry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="00D95D6C" w:rsidRPr="00D95D6C">
              <w:rPr>
                <w:rFonts w:ascii="Consolas" w:hAnsi="Consolas" w:cstheme="minorHAnsi"/>
                <w:noProof/>
              </w:rPr>
              <w:t>]</w:t>
            </w:r>
          </w:p>
        </w:tc>
        <w:tc>
          <w:tcPr>
            <w:tcW w:w="4619" w:type="dxa"/>
          </w:tcPr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bookmarkStart w:id="2" w:name="OLE_LINK1"/>
            <w:r w:rsidRPr="00D95D6C">
              <w:rPr>
                <w:rFonts w:ascii="Consolas" w:hAnsi="Consolas" w:cstheme="minorHAnsi"/>
                <w:bCs/>
                <w:noProof/>
              </w:rPr>
              <w:t>Tom</w:t>
            </w:r>
            <w:r w:rsidRPr="00D95D6C">
              <w:rPr>
                <w:rFonts w:ascii="Consolas" w:hAnsi="Consolas" w:cstheme="minorHAnsi"/>
                <w:bCs/>
                <w:noProof/>
                <w:lang w:val="en-GB"/>
              </w:rPr>
              <w:t xml:space="preserve"> is</w:t>
            </w:r>
            <w:r w:rsidRPr="00D95D6C">
              <w:rPr>
                <w:rFonts w:ascii="Consolas" w:hAnsi="Consolas" w:cstheme="minorHAnsi"/>
                <w:bCs/>
                <w:noProof/>
              </w:rPr>
              <w:t xml:space="preserve"> already in the list!</w:t>
            </w:r>
          </w:p>
          <w:bookmarkEnd w:id="2"/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  <w:lang w:val="en-GB"/>
              </w:rPr>
            </w:pPr>
            <w:r w:rsidRPr="00D95D6C">
              <w:rPr>
                <w:rFonts w:ascii="Consolas" w:hAnsi="Consolas" w:cstheme="minorHAnsi"/>
                <w:bCs/>
                <w:noProof/>
                <w:lang w:val="en-GB"/>
              </w:rPr>
              <w:t>Tom</w:t>
            </w:r>
          </w:p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Annie</w:t>
            </w:r>
          </w:p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Garry</w:t>
            </w:r>
          </w:p>
          <w:p w:rsidR="00D95D6C" w:rsidRPr="00D95D6C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Jerry</w:t>
            </w:r>
          </w:p>
        </w:tc>
      </w:tr>
    </w:tbl>
    <w:p w:rsidR="00D95D6C" w:rsidRPr="00D95D6C" w:rsidRDefault="00D95D6C" w:rsidP="00D22936">
      <w:pPr>
        <w:pStyle w:val="Heading2"/>
        <w:numPr>
          <w:ilvl w:val="0"/>
          <w:numId w:val="2"/>
        </w:numPr>
        <w:rPr>
          <w:rFonts w:cstheme="minorHAnsi"/>
        </w:rPr>
      </w:pPr>
      <w:r w:rsidRPr="00D95D6C">
        <w:rPr>
          <w:rFonts w:cstheme="minorHAnsi"/>
        </w:rPr>
        <w:t>Sorting</w:t>
      </w:r>
    </w:p>
    <w:p w:rsidR="00D95D6C" w:rsidRPr="00D95D6C" w:rsidRDefault="00D95D6C" w:rsidP="00D95D6C">
      <w:pPr>
        <w:pStyle w:val="Body"/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Write a </w:t>
      </w:r>
      <w:r>
        <w:rPr>
          <w:rFonts w:asciiTheme="minorHAnsi" w:hAnsiTheme="minorHAnsi" w:cstheme="minorHAnsi"/>
          <w:lang w:val="en-US"/>
        </w:rPr>
        <w:t>function</w:t>
      </w:r>
      <w:r w:rsidRPr="00D95D6C">
        <w:rPr>
          <w:rFonts w:asciiTheme="minorHAnsi" w:hAnsiTheme="minorHAnsi" w:cstheme="minorHAnsi"/>
          <w:lang w:val="en-US"/>
        </w:rPr>
        <w:t xml:space="preserve"> that sorts an </w:t>
      </w:r>
      <w:r w:rsidRPr="00D95D6C">
        <w:rPr>
          <w:rFonts w:asciiTheme="minorHAnsi" w:hAnsiTheme="minorHAnsi" w:cstheme="minorHAnsi"/>
          <w:b/>
          <w:lang w:val="en-US"/>
        </w:rPr>
        <w:t>array of numbers</w:t>
      </w:r>
      <w:r w:rsidRPr="00D95D6C">
        <w:rPr>
          <w:rFonts w:asciiTheme="minorHAnsi" w:hAnsiTheme="minorHAnsi" w:cstheme="minorHAnsi"/>
          <w:lang w:val="en-US"/>
        </w:rPr>
        <w:t xml:space="preserve"> so that the first element is the biggest one, the second is the smallest one, the third is the second biggest one, </w:t>
      </w:r>
      <w:proofErr w:type="gramStart"/>
      <w:r w:rsidRPr="00D95D6C">
        <w:rPr>
          <w:rFonts w:asciiTheme="minorHAnsi" w:hAnsiTheme="minorHAnsi" w:cstheme="minorHAnsi"/>
          <w:lang w:val="en-US"/>
        </w:rPr>
        <w:t>the</w:t>
      </w:r>
      <w:proofErr w:type="gramEnd"/>
      <w:r w:rsidRPr="00D95D6C">
        <w:rPr>
          <w:rFonts w:asciiTheme="minorHAnsi" w:hAnsiTheme="minorHAnsi" w:cstheme="minorHAnsi"/>
          <w:lang w:val="en-US"/>
        </w:rPr>
        <w:t xml:space="preserve"> fourth is the second smallest one and so on.</w:t>
      </w:r>
    </w:p>
    <w:p w:rsidR="00D95D6C" w:rsidRPr="00D95D6C" w:rsidRDefault="00D95D6C" w:rsidP="00D95D6C">
      <w:pPr>
        <w:pStyle w:val="Heading3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D95D6C" w:rsidRPr="00D95D6C" w:rsidTr="00494502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D95D6C" w:rsidRPr="00D95D6C" w:rsidTr="00494502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eastAsia="Consolas" w:hAnsiTheme="minorHAnsi" w:cstheme="minorHAnsi"/>
                <w:lang w:val="en-US"/>
              </w:rPr>
              <w:t>[1, 21,</w:t>
            </w:r>
            <w:r>
              <w:rPr>
                <w:rFonts w:asciiTheme="minorHAnsi" w:eastAsia="Consolas" w:hAnsiTheme="minorHAnsi" w:cstheme="minorHAnsi"/>
                <w:lang w:val="en-US"/>
              </w:rPr>
              <w:t xml:space="preserve">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5D6C" w:rsidRPr="00D95D6C" w:rsidRDefault="00D95D6C" w:rsidP="00132FE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eastAsia="Consolas" w:hAnsiTheme="minorHAnsi" w:cstheme="minorHAnsi"/>
              </w:rPr>
              <w:t>94 1 69 2 63 3 52 18 31 21</w:t>
            </w:r>
            <w:bookmarkStart w:id="3" w:name="_GoBack"/>
            <w:bookmarkEnd w:id="3"/>
          </w:p>
        </w:tc>
      </w:tr>
    </w:tbl>
    <w:p w:rsidR="00D95D6C" w:rsidRPr="00D95D6C" w:rsidRDefault="00D95D6C" w:rsidP="00D22936">
      <w:pPr>
        <w:pStyle w:val="Heading2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Pr="00D95D6C">
        <w:rPr>
          <w:rFonts w:cstheme="minorHAnsi"/>
        </w:rPr>
        <w:t>Sort an Array by 2 Criteria</w:t>
      </w:r>
    </w:p>
    <w:p w:rsidR="00D95D6C" w:rsidRPr="00D95D6C" w:rsidRDefault="00D95D6C" w:rsidP="00D95D6C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Write a JS function that orders a </w:t>
      </w:r>
      <w:r w:rsidRPr="00D95D6C">
        <w:rPr>
          <w:rFonts w:asciiTheme="minorHAnsi" w:hAnsiTheme="minorHAnsi" w:cstheme="minorHAnsi"/>
          <w:b/>
          <w:bCs/>
          <w:lang w:val="en-US"/>
        </w:rPr>
        <w:t>given array of strings</w:t>
      </w:r>
      <w:r w:rsidRPr="00D95D6C">
        <w:rPr>
          <w:rFonts w:asciiTheme="minorHAnsi" w:hAnsiTheme="minorHAnsi" w:cstheme="minorHAnsi"/>
        </w:rPr>
        <w:t xml:space="preserve">, by </w:t>
      </w:r>
      <w:r w:rsidRPr="00D95D6C">
        <w:rPr>
          <w:rFonts w:asciiTheme="minorHAnsi" w:hAnsiTheme="minorHAnsi" w:cstheme="minorHAnsi"/>
          <w:b/>
          <w:bCs/>
          <w:lang w:val="en-US"/>
        </w:rPr>
        <w:t>length</w:t>
      </w:r>
      <w:r w:rsidRPr="00D95D6C">
        <w:rPr>
          <w:rFonts w:asciiTheme="minorHAnsi" w:hAnsiTheme="minorHAnsi" w:cstheme="minorHAnsi"/>
          <w:lang w:val="en-US"/>
        </w:rPr>
        <w:t xml:space="preserve"> in </w:t>
      </w:r>
      <w:r w:rsidRPr="00D95D6C">
        <w:rPr>
          <w:rFonts w:asciiTheme="minorHAnsi" w:hAnsiTheme="minorHAnsi" w:cstheme="minorHAnsi"/>
          <w:b/>
          <w:bCs/>
          <w:lang w:val="en-US"/>
        </w:rPr>
        <w:t>ascending order</w:t>
      </w:r>
      <w:r w:rsidRPr="00D95D6C">
        <w:rPr>
          <w:rFonts w:asciiTheme="minorHAnsi" w:hAnsiTheme="minorHAnsi" w:cstheme="minorHAnsi"/>
          <w:lang w:val="en-US"/>
        </w:rPr>
        <w:t xml:space="preserve"> as </w:t>
      </w:r>
      <w:r w:rsidRPr="00D95D6C">
        <w:rPr>
          <w:rFonts w:asciiTheme="minorHAnsi" w:hAnsiTheme="minorHAnsi" w:cstheme="minorHAnsi"/>
          <w:b/>
          <w:bCs/>
          <w:lang w:val="en-US"/>
        </w:rPr>
        <w:t>primary criteria</w:t>
      </w:r>
      <w:r w:rsidRPr="00D95D6C">
        <w:rPr>
          <w:rFonts w:asciiTheme="minorHAnsi" w:hAnsiTheme="minorHAnsi" w:cstheme="minorHAnsi"/>
          <w:lang w:val="en-US"/>
        </w:rPr>
        <w:t xml:space="preserve">, and by </w:t>
      </w:r>
      <w:r w:rsidRPr="00D95D6C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D95D6C">
        <w:rPr>
          <w:rFonts w:asciiTheme="minorHAnsi" w:hAnsiTheme="minorHAnsi" w:cstheme="minorHAnsi"/>
        </w:rPr>
        <w:t>in</w:t>
      </w:r>
      <w:r w:rsidRPr="00D95D6C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D95D6C">
        <w:rPr>
          <w:rFonts w:asciiTheme="minorHAnsi" w:hAnsiTheme="minorHAnsi" w:cstheme="minorHAnsi"/>
          <w:lang w:val="en-US"/>
        </w:rPr>
        <w:t xml:space="preserve">as </w:t>
      </w:r>
      <w:r w:rsidRPr="00D95D6C">
        <w:rPr>
          <w:rFonts w:asciiTheme="minorHAnsi" w:hAnsiTheme="minorHAnsi" w:cstheme="minorHAnsi"/>
          <w:b/>
          <w:bCs/>
          <w:lang w:val="en-US"/>
        </w:rPr>
        <w:t>second criteria</w:t>
      </w:r>
      <w:r w:rsidRPr="00D95D6C">
        <w:rPr>
          <w:rFonts w:asciiTheme="minorHAnsi" w:hAnsiTheme="minorHAnsi" w:cstheme="minorHAnsi"/>
          <w:lang w:val="en-US"/>
        </w:rPr>
        <w:t xml:space="preserve">. The comparison should be </w:t>
      </w:r>
      <w:r w:rsidRPr="00D95D6C">
        <w:rPr>
          <w:rFonts w:asciiTheme="minorHAnsi" w:hAnsiTheme="minorHAnsi" w:cstheme="minorHAnsi"/>
          <w:b/>
          <w:bCs/>
          <w:lang w:val="it-IT"/>
        </w:rPr>
        <w:t>case-insensitive</w:t>
      </w:r>
      <w:r w:rsidRPr="00D95D6C">
        <w:rPr>
          <w:rFonts w:asciiTheme="minorHAnsi" w:hAnsiTheme="minorHAnsi" w:cstheme="minorHAnsi"/>
        </w:rPr>
        <w:t>.</w:t>
      </w:r>
    </w:p>
    <w:p w:rsidR="00D95D6C" w:rsidRPr="00D95D6C" w:rsidRDefault="00D95D6C" w:rsidP="00D95D6C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The </w:t>
      </w:r>
      <w:r w:rsidRPr="00D95D6C">
        <w:rPr>
          <w:rFonts w:asciiTheme="minorHAnsi" w:hAnsiTheme="minorHAnsi" w:cstheme="minorHAnsi"/>
          <w:b/>
          <w:bCs/>
        </w:rPr>
        <w:t>input</w:t>
      </w:r>
      <w:r w:rsidRPr="00D95D6C">
        <w:rPr>
          <w:rFonts w:asciiTheme="minorHAnsi" w:hAnsiTheme="minorHAnsi" w:cstheme="minorHAnsi"/>
          <w:lang w:val="en-US"/>
        </w:rPr>
        <w:t xml:space="preserve"> comes as array of strings.</w:t>
      </w:r>
    </w:p>
    <w:p w:rsidR="00D95D6C" w:rsidRDefault="00D95D6C" w:rsidP="00D95D6C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en-US"/>
        </w:rPr>
      </w:pPr>
      <w:r w:rsidRPr="00D95D6C">
        <w:rPr>
          <w:rFonts w:asciiTheme="minorHAnsi" w:hAnsiTheme="minorHAnsi" w:cstheme="minorHAnsi"/>
          <w:lang w:val="en-US"/>
        </w:rPr>
        <w:t xml:space="preserve">The </w:t>
      </w:r>
      <w:r w:rsidRPr="00D95D6C">
        <w:rPr>
          <w:rFonts w:asciiTheme="minorHAnsi" w:hAnsiTheme="minorHAnsi" w:cstheme="minorHAnsi"/>
          <w:b/>
          <w:bCs/>
        </w:rPr>
        <w:t>output</w:t>
      </w:r>
      <w:r w:rsidRPr="00D95D6C">
        <w:rPr>
          <w:rFonts w:asciiTheme="minorHAnsi" w:hAnsiTheme="minorHAnsi" w:cstheme="minorHAnsi"/>
          <w:lang w:val="en-US"/>
        </w:rPr>
        <w:t xml:space="preserve"> is the ordered array of strings.</w:t>
      </w:r>
    </w:p>
    <w:p w:rsidR="00D95D6C" w:rsidRPr="00D95D6C" w:rsidRDefault="00D95D6C" w:rsidP="00D95D6C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40"/>
        <w:gridCol w:w="1170"/>
        <w:gridCol w:w="270"/>
        <w:gridCol w:w="2340"/>
        <w:gridCol w:w="1350"/>
      </w:tblGrid>
      <w:tr w:rsidR="00A604A1" w:rsidRPr="00D95D6C" w:rsidTr="00A604A1">
        <w:trPr>
          <w:trHeight w:val="2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4A1" w:rsidRPr="00D95D6C" w:rsidRDefault="00A604A1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="Consolas" w:hAnsi="Consolas" w:cstheme="minorHAnsi"/>
              </w:rPr>
            </w:pPr>
            <w:r w:rsidRPr="00D95D6C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4A1" w:rsidRPr="00D95D6C" w:rsidRDefault="00A604A1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="Consolas" w:hAnsi="Consolas" w:cstheme="minorHAnsi"/>
              </w:rPr>
            </w:pPr>
            <w:r w:rsidRPr="00D95D6C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4A1" w:rsidRPr="00D95D6C" w:rsidRDefault="00A604A1" w:rsidP="00132FE4">
            <w:pPr>
              <w:rPr>
                <w:rFonts w:ascii="Consolas" w:hAnsi="Consolas" w:cstheme="minorHAnsi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4A1" w:rsidRPr="00D95D6C" w:rsidRDefault="00A604A1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="Consolas" w:hAnsi="Consolas" w:cstheme="minorHAnsi"/>
              </w:rPr>
            </w:pPr>
            <w:r w:rsidRPr="00D95D6C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4A1" w:rsidRPr="00D95D6C" w:rsidRDefault="00A604A1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="Consolas" w:hAnsi="Consolas" w:cstheme="minorHAnsi"/>
              </w:rPr>
            </w:pPr>
            <w:r w:rsidRPr="00D95D6C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A604A1" w:rsidRPr="00D95D6C" w:rsidTr="00A604A1">
        <w:trPr>
          <w:trHeight w:val="153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4A1" w:rsidRPr="00D95D6C" w:rsidRDefault="00A604A1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eastAsia="Consolas" w:hAnsi="Consolas" w:cstheme="minorHAnsi"/>
              </w:rPr>
              <w:t>["alpha", "beta", "gamma"]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4A1" w:rsidRPr="00D95D6C" w:rsidRDefault="00A604A1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nl-NL"/>
              </w:rPr>
              <w:t>beta</w:t>
            </w:r>
          </w:p>
          <w:p w:rsidR="00A604A1" w:rsidRPr="00D95D6C" w:rsidRDefault="00A604A1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</w:rPr>
              <w:t>alpha</w:t>
            </w:r>
          </w:p>
          <w:p w:rsidR="00A604A1" w:rsidRPr="00D95D6C" w:rsidRDefault="00A604A1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sv-SE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4A1" w:rsidRPr="00D95D6C" w:rsidRDefault="00A604A1" w:rsidP="00132FE4">
            <w:pPr>
              <w:rPr>
                <w:rFonts w:ascii="Consolas" w:hAnsi="Consolas" w:cstheme="minorHAnsi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4A1" w:rsidRPr="00D95D6C" w:rsidRDefault="00A604A1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</w:rPr>
              <w:t xml:space="preserve">["Isacc", "Theodor", </w:t>
            </w:r>
            <w:r>
              <w:rPr>
                <w:rFonts w:ascii="Consolas" w:eastAsia="Consolas" w:hAnsi="Consolas" w:cstheme="minorHAnsi"/>
              </w:rPr>
              <w:t>"Jack", "Harrison", "George"]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04A1" w:rsidRPr="00D95D6C" w:rsidRDefault="00A604A1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en-US"/>
              </w:rPr>
              <w:t>Jack</w:t>
            </w:r>
          </w:p>
          <w:p w:rsidR="00A604A1" w:rsidRPr="00D95D6C" w:rsidRDefault="00A604A1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it-IT"/>
              </w:rPr>
              <w:t>Isacc</w:t>
            </w:r>
          </w:p>
          <w:p w:rsidR="00A604A1" w:rsidRPr="00D95D6C" w:rsidRDefault="00A604A1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de-DE"/>
              </w:rPr>
              <w:t>George</w:t>
            </w:r>
          </w:p>
          <w:p w:rsidR="00A604A1" w:rsidRPr="00D95D6C" w:rsidRDefault="00A604A1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en-US"/>
              </w:rPr>
              <w:t>Theodor</w:t>
            </w:r>
          </w:p>
          <w:p w:rsidR="00A604A1" w:rsidRPr="00D95D6C" w:rsidRDefault="00A604A1" w:rsidP="00132FE4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en-US"/>
              </w:rPr>
              <w:t>Harrison</w:t>
            </w:r>
          </w:p>
        </w:tc>
      </w:tr>
    </w:tbl>
    <w:p w:rsidR="00D95D6C" w:rsidRPr="00D95D6C" w:rsidRDefault="00A604A1" w:rsidP="00D95D6C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</w:rPr>
      </w:pPr>
      <w:r>
        <w:rPr>
          <w:rFonts w:cstheme="minorHAnsi"/>
          <w:lang w:val="de-DE"/>
        </w:rPr>
        <w:t>Hi</w:t>
      </w:r>
      <w:r w:rsidR="00D95D6C" w:rsidRPr="00D95D6C">
        <w:rPr>
          <w:rFonts w:cstheme="minorHAnsi"/>
          <w:lang w:val="de-DE"/>
        </w:rPr>
        <w:t>nts</w:t>
      </w:r>
    </w:p>
    <w:p w:rsidR="00D95D6C" w:rsidRPr="00D95D6C" w:rsidRDefault="00D95D6C" w:rsidP="00D22936">
      <w:pPr>
        <w:pStyle w:val="ListParagraph"/>
        <w:numPr>
          <w:ilvl w:val="0"/>
          <w:numId w:val="5"/>
        </w:numPr>
        <w:contextualSpacing w:val="0"/>
        <w:rPr>
          <w:rFonts w:cstheme="minorHAnsi"/>
        </w:rPr>
      </w:pPr>
      <w:r w:rsidRPr="00D95D6C">
        <w:rPr>
          <w:rFonts w:cstheme="minorHAnsi"/>
        </w:rPr>
        <w:t xml:space="preserve">An array can be sorted by passing a comparing function to the </w:t>
      </w:r>
      <w:r w:rsidRPr="00D95D6C">
        <w:rPr>
          <w:rFonts w:cstheme="minorHAnsi"/>
          <w:b/>
          <w:bCs/>
        </w:rPr>
        <w:t>Array.sort()</w:t>
      </w:r>
      <w:r w:rsidRPr="00D95D6C">
        <w:rPr>
          <w:rFonts w:cstheme="minorHAnsi"/>
        </w:rPr>
        <w:t xml:space="preserve"> function.</w:t>
      </w:r>
    </w:p>
    <w:p w:rsidR="00D95D6C" w:rsidRPr="00D95D6C" w:rsidRDefault="00D95D6C" w:rsidP="00D22936">
      <w:pPr>
        <w:pStyle w:val="ListParagraph"/>
        <w:numPr>
          <w:ilvl w:val="0"/>
          <w:numId w:val="5"/>
        </w:numPr>
        <w:contextualSpacing w:val="0"/>
        <w:rPr>
          <w:rFonts w:cstheme="minorHAnsi"/>
        </w:rPr>
      </w:pPr>
      <w:r w:rsidRPr="00D95D6C">
        <w:rPr>
          <w:rFonts w:cstheme="minorHAnsi"/>
        </w:rPr>
        <w:t xml:space="preserve">Creating a comparing function by 2 criteria can be achieved by first comparing by the </w:t>
      </w:r>
      <w:r w:rsidRPr="00D95D6C">
        <w:rPr>
          <w:rFonts w:cstheme="minorHAnsi"/>
          <w:b/>
          <w:bCs/>
        </w:rPr>
        <w:t>main criteria</w:t>
      </w:r>
      <w:r w:rsidRPr="00D95D6C">
        <w:rPr>
          <w:rFonts w:cstheme="minorHAnsi"/>
        </w:rPr>
        <w:t xml:space="preserve">, if the 2 items are different (the result of the compare is not 0) - return the result as the result of the comparing function. If the two items are the same by the </w:t>
      </w:r>
      <w:r w:rsidRPr="00D95D6C">
        <w:rPr>
          <w:rFonts w:cstheme="minorHAnsi"/>
          <w:b/>
          <w:bCs/>
        </w:rPr>
        <w:t>main criteria</w:t>
      </w:r>
      <w:r w:rsidRPr="00D95D6C">
        <w:rPr>
          <w:rFonts w:cstheme="minorHAnsi"/>
        </w:rPr>
        <w:t xml:space="preserve"> (the result of the compare is 0), we need to compare by the </w:t>
      </w:r>
      <w:r w:rsidRPr="00D95D6C">
        <w:rPr>
          <w:rFonts w:cstheme="minorHAnsi"/>
          <w:b/>
          <w:bCs/>
        </w:rPr>
        <w:t>second criteria</w:t>
      </w:r>
      <w:r w:rsidRPr="00D95D6C">
        <w:rPr>
          <w:rFonts w:cstheme="minorHAnsi"/>
        </w:rPr>
        <w:t xml:space="preserve"> and the result of that comparison is the result of the comparing function.</w:t>
      </w:r>
    </w:p>
    <w:p w:rsidR="006E6E69" w:rsidRPr="00D95D6C" w:rsidRDefault="006E6E69" w:rsidP="00D22936">
      <w:pPr>
        <w:pStyle w:val="Heading2"/>
        <w:numPr>
          <w:ilvl w:val="0"/>
          <w:numId w:val="14"/>
        </w:numPr>
        <w:rPr>
          <w:rFonts w:cstheme="minorHAnsi"/>
        </w:rPr>
      </w:pPr>
      <w:r w:rsidRPr="00D95D6C">
        <w:rPr>
          <w:rFonts w:cstheme="minorHAnsi"/>
        </w:rPr>
        <w:t>Bomb Numbers</w:t>
      </w:r>
    </w:p>
    <w:p w:rsidR="00132FE4" w:rsidRPr="00D95D6C" w:rsidRDefault="006E6E69" w:rsidP="006E6E69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Write a JS Function that </w:t>
      </w:r>
      <w:r w:rsidRPr="00D95D6C">
        <w:rPr>
          <w:rFonts w:cstheme="minorHAnsi"/>
          <w:b/>
        </w:rPr>
        <w:t>receives</w:t>
      </w:r>
      <w:r w:rsidR="00F96D4F">
        <w:rPr>
          <w:rFonts w:cstheme="minorHAnsi"/>
          <w:b/>
        </w:rPr>
        <w:t xml:space="preserve"> two parameters:</w:t>
      </w:r>
      <w:r w:rsidRPr="00D95D6C">
        <w:rPr>
          <w:rFonts w:cstheme="minorHAnsi"/>
          <w:b/>
        </w:rPr>
        <w:t xml:space="preserve"> sequence of numbers</w:t>
      </w:r>
      <w:r w:rsidRPr="00D95D6C">
        <w:rPr>
          <w:rFonts w:cstheme="minorHAnsi"/>
        </w:rPr>
        <w:t xml:space="preserve"> and </w:t>
      </w:r>
      <w:r w:rsidRPr="00D95D6C">
        <w:rPr>
          <w:rFonts w:cstheme="minorHAnsi"/>
          <w:b/>
        </w:rPr>
        <w:t xml:space="preserve">special bomb number </w:t>
      </w:r>
      <w:r w:rsidRPr="00D95D6C">
        <w:rPr>
          <w:rFonts w:cstheme="minorHAnsi"/>
        </w:rPr>
        <w:t>with a certain</w:t>
      </w:r>
      <w:r w:rsidRPr="00D95D6C">
        <w:rPr>
          <w:rFonts w:cstheme="minorHAnsi"/>
          <w:b/>
        </w:rPr>
        <w:t xml:space="preserve"> power</w:t>
      </w:r>
      <w:r w:rsidRPr="00D95D6C">
        <w:rPr>
          <w:rFonts w:cstheme="minorHAnsi"/>
        </w:rPr>
        <w:t xml:space="preserve">. Your task is to </w:t>
      </w:r>
      <w:r w:rsidRPr="00D95D6C">
        <w:rPr>
          <w:rFonts w:cstheme="minorHAnsi"/>
          <w:b/>
        </w:rPr>
        <w:t>detonate every occurrence of the special bomb number</w:t>
      </w:r>
      <w:r w:rsidRPr="00D95D6C">
        <w:rPr>
          <w:rFonts w:cstheme="minorHAnsi"/>
        </w:rPr>
        <w:t xml:space="preserve"> and according to its power </w:t>
      </w:r>
      <w:r w:rsidRPr="00D95D6C">
        <w:rPr>
          <w:rFonts w:cstheme="minorHAnsi"/>
          <w:b/>
        </w:rPr>
        <w:t>his neighbors from left and right</w:t>
      </w:r>
      <w:r w:rsidRPr="00D95D6C">
        <w:rPr>
          <w:rFonts w:cstheme="minorHAnsi"/>
        </w:rPr>
        <w:t xml:space="preserve">. </w:t>
      </w:r>
      <w:r w:rsidRPr="00D95D6C">
        <w:rPr>
          <w:rFonts w:cstheme="minorHAnsi"/>
          <w:bCs/>
          <w:noProof/>
        </w:rPr>
        <w:t xml:space="preserve">Detonations are performed from left to right and all detonated numbers disappear. </w:t>
      </w:r>
      <w:r w:rsidRPr="00D95D6C">
        <w:rPr>
          <w:rFonts w:cstheme="minorHAnsi"/>
        </w:rPr>
        <w:t>Finally print the</w:t>
      </w:r>
      <w:r w:rsidRPr="00D95D6C">
        <w:rPr>
          <w:rFonts w:cstheme="minorHAnsi"/>
          <w:b/>
        </w:rPr>
        <w:t xml:space="preserve"> sum of the remaining elements</w:t>
      </w:r>
      <w:r w:rsidRPr="00D95D6C">
        <w:rPr>
          <w:rFonts w:cstheme="minorHAnsi"/>
        </w:rPr>
        <w:t xml:space="preserve"> in the sequence.</w:t>
      </w:r>
    </w:p>
    <w:p w:rsidR="00B2125E" w:rsidRDefault="00B2125E">
      <w:pPr>
        <w:spacing w:before="0" w:after="200"/>
        <w:rPr>
          <w:rFonts w:eastAsiaTheme="majorEastAsia" w:cstheme="minorHAnsi"/>
          <w:b/>
          <w:color w:val="8F400B"/>
          <w:sz w:val="32"/>
          <w:szCs w:val="32"/>
        </w:rPr>
      </w:pPr>
      <w:r>
        <w:rPr>
          <w:rFonts w:cstheme="minorHAnsi"/>
        </w:rPr>
        <w:br w:type="page"/>
      </w:r>
    </w:p>
    <w:p w:rsidR="006E6E69" w:rsidRPr="00D95D6C" w:rsidRDefault="006E6E69" w:rsidP="006E6E69">
      <w:pPr>
        <w:pStyle w:val="Heading3"/>
        <w:rPr>
          <w:rFonts w:cstheme="minorHAnsi"/>
        </w:rPr>
      </w:pPr>
      <w:r w:rsidRPr="00D95D6C">
        <w:rPr>
          <w:rFonts w:cstheme="minorHAnsi"/>
        </w:rPr>
        <w:lastRenderedPageBreak/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6E6E69" w:rsidRPr="00D95D6C" w:rsidTr="00132FE4">
        <w:tc>
          <w:tcPr>
            <w:tcW w:w="2590" w:type="dxa"/>
            <w:shd w:val="clear" w:color="auto" w:fill="D9D9D9" w:themeFill="background1" w:themeFillShade="D9"/>
          </w:tcPr>
          <w:p w:rsidR="006E6E69" w:rsidRPr="00D95D6C" w:rsidRDefault="006E6E69" w:rsidP="00132FE4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E6E69" w:rsidRPr="00D95D6C" w:rsidRDefault="006E6E69" w:rsidP="00132FE4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6E6E69" w:rsidRPr="00D95D6C" w:rsidRDefault="006E6E69" w:rsidP="00132FE4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Comments</w:t>
            </w:r>
          </w:p>
        </w:tc>
      </w:tr>
      <w:tr w:rsidR="006E6E69" w:rsidRPr="00D95D6C" w:rsidTr="00132FE4">
        <w:tc>
          <w:tcPr>
            <w:tcW w:w="2590" w:type="dxa"/>
          </w:tcPr>
          <w:p w:rsidR="006E6E69" w:rsidRPr="00D95D6C" w:rsidRDefault="006E6E69" w:rsidP="00132FE4">
            <w:pPr>
              <w:rPr>
                <w:rFonts w:cstheme="minorHAnsi"/>
              </w:rPr>
            </w:pPr>
            <w:r w:rsidRPr="00D95D6C">
              <w:rPr>
                <w:rFonts w:cstheme="minorHAnsi"/>
              </w:rPr>
              <w:t xml:space="preserve">[1, </w:t>
            </w:r>
            <w:r w:rsidRPr="00D95D6C">
              <w:rPr>
                <w:rFonts w:cstheme="minorHAnsi"/>
                <w:highlight w:val="yellow"/>
              </w:rPr>
              <w:t>2, 2</w:t>
            </w:r>
            <w:r w:rsidRPr="00D95D6C">
              <w:rPr>
                <w:rFonts w:cstheme="minorHAnsi"/>
              </w:rPr>
              <w:t xml:space="preserve">, </w:t>
            </w:r>
            <w:r w:rsidRPr="00D95D6C">
              <w:rPr>
                <w:rFonts w:cstheme="minorHAnsi"/>
                <w:color w:val="000000" w:themeColor="text1"/>
                <w:highlight w:val="red"/>
              </w:rPr>
              <w:t>4</w:t>
            </w:r>
            <w:r w:rsidRPr="00D95D6C">
              <w:rPr>
                <w:rFonts w:cstheme="minorHAnsi"/>
                <w:color w:val="000000" w:themeColor="text1"/>
              </w:rPr>
              <w:t>,</w:t>
            </w:r>
            <w:r w:rsidRPr="00D95D6C">
              <w:rPr>
                <w:rFonts w:cstheme="minorHAnsi"/>
              </w:rPr>
              <w:t xml:space="preserve"> </w:t>
            </w:r>
            <w:r w:rsidRPr="00D95D6C">
              <w:rPr>
                <w:rFonts w:cstheme="minorHAnsi"/>
                <w:highlight w:val="yellow"/>
              </w:rPr>
              <w:t>2, 2</w:t>
            </w:r>
            <w:r w:rsidRPr="00D95D6C">
              <w:rPr>
                <w:rFonts w:cstheme="minorHAnsi"/>
              </w:rPr>
              <w:t>, 2, 9]</w:t>
            </w:r>
            <w:r w:rsidR="00B2125E">
              <w:rPr>
                <w:rFonts w:cstheme="minorHAnsi"/>
              </w:rPr>
              <w:t>,</w:t>
            </w:r>
          </w:p>
          <w:p w:rsidR="006E6E69" w:rsidRPr="00D95D6C" w:rsidRDefault="006E6E69" w:rsidP="00132FE4">
            <w:pPr>
              <w:rPr>
                <w:rFonts w:cstheme="minorHAnsi"/>
                <w:b/>
              </w:rPr>
            </w:pPr>
            <w:r w:rsidRPr="00D95D6C">
              <w:rPr>
                <w:rFonts w:cstheme="minorHAnsi"/>
                <w:color w:val="000000" w:themeColor="text1"/>
                <w:highlight w:val="red"/>
              </w:rPr>
              <w:t>[4</w:t>
            </w:r>
            <w:r w:rsidRPr="00D95D6C">
              <w:rPr>
                <w:rFonts w:cstheme="minorHAnsi"/>
                <w:color w:val="000000" w:themeColor="text1"/>
              </w:rPr>
              <w:t>,</w:t>
            </w:r>
            <w:r w:rsidRPr="00D95D6C">
              <w:rPr>
                <w:rFonts w:cstheme="minorHAnsi"/>
              </w:rPr>
              <w:t xml:space="preserve"> 2]</w:t>
            </w:r>
          </w:p>
        </w:tc>
        <w:tc>
          <w:tcPr>
            <w:tcW w:w="936" w:type="dxa"/>
          </w:tcPr>
          <w:p w:rsidR="006E6E69" w:rsidRPr="00D95D6C" w:rsidRDefault="006E6E69" w:rsidP="00132FE4">
            <w:pPr>
              <w:rPr>
                <w:rFonts w:cstheme="minorHAnsi"/>
                <w:noProof/>
              </w:rPr>
            </w:pPr>
            <w:r w:rsidRPr="00D95D6C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:rsidR="006E6E69" w:rsidRPr="00D95D6C" w:rsidRDefault="006E6E69" w:rsidP="00132FE4">
            <w:pPr>
              <w:rPr>
                <w:rFonts w:cstheme="minorHAnsi"/>
                <w:noProof/>
              </w:rPr>
            </w:pPr>
            <w:r w:rsidRPr="00D95D6C">
              <w:rPr>
                <w:rFonts w:cstheme="minorHAnsi"/>
                <w:noProof/>
              </w:rPr>
              <w:t xml:space="preserve">Special number is </w:t>
            </w:r>
            <w:r w:rsidRPr="00D95D6C">
              <w:rPr>
                <w:rFonts w:cstheme="minorHAnsi"/>
                <w:b/>
                <w:noProof/>
              </w:rPr>
              <w:t>4</w:t>
            </w:r>
            <w:r w:rsidRPr="00D95D6C">
              <w:rPr>
                <w:rFonts w:cstheme="minorHAnsi"/>
                <w:noProof/>
              </w:rPr>
              <w:t xml:space="preserve"> with power 2. After detontaion we left with the sequence [1, 2, 9] with sum 12.</w:t>
            </w:r>
          </w:p>
        </w:tc>
      </w:tr>
      <w:tr w:rsidR="006E6E69" w:rsidRPr="00D95D6C" w:rsidTr="00132FE4">
        <w:tc>
          <w:tcPr>
            <w:tcW w:w="2590" w:type="dxa"/>
          </w:tcPr>
          <w:p w:rsidR="006E6E69" w:rsidRPr="00D95D6C" w:rsidRDefault="006E6E69" w:rsidP="00132FE4">
            <w:pPr>
              <w:rPr>
                <w:rFonts w:cstheme="minorHAnsi"/>
                <w:bCs/>
              </w:rPr>
            </w:pPr>
            <w:r w:rsidRPr="00D95D6C">
              <w:rPr>
                <w:rFonts w:cstheme="minorHAnsi"/>
                <w:bCs/>
              </w:rPr>
              <w:t xml:space="preserve">[1, 4, </w:t>
            </w:r>
            <w:r w:rsidRPr="00D95D6C">
              <w:rPr>
                <w:rFonts w:cstheme="minorHAnsi"/>
                <w:bCs/>
                <w:highlight w:val="yellow"/>
              </w:rPr>
              <w:t>4, 2, 8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red"/>
              </w:rPr>
              <w:t>9</w:t>
            </w:r>
            <w:r w:rsidRPr="00D95D6C">
              <w:rPr>
                <w:rFonts w:cstheme="minorHAnsi"/>
                <w:bCs/>
              </w:rPr>
              <w:t>,</w:t>
            </w:r>
            <w:r w:rsidR="00840A22">
              <w:rPr>
                <w:rFonts w:cstheme="minorHAnsi"/>
                <w:bCs/>
              </w:rPr>
              <w:t xml:space="preserve"> </w:t>
            </w:r>
            <w:r w:rsidRPr="00D95D6C">
              <w:rPr>
                <w:rFonts w:cstheme="minorHAnsi"/>
                <w:bCs/>
                <w:highlight w:val="yellow"/>
              </w:rPr>
              <w:t>1</w:t>
            </w:r>
            <w:r w:rsidRPr="00D95D6C">
              <w:rPr>
                <w:rFonts w:cstheme="minorHAnsi"/>
                <w:bCs/>
              </w:rPr>
              <w:t>]</w:t>
            </w:r>
            <w:r w:rsidR="00B2125E">
              <w:rPr>
                <w:rFonts w:cstheme="minorHAnsi"/>
                <w:bCs/>
              </w:rPr>
              <w:t>,</w:t>
            </w:r>
          </w:p>
          <w:p w:rsidR="006E6E69" w:rsidRPr="00D95D6C" w:rsidRDefault="006E6E69" w:rsidP="00132FE4">
            <w:pPr>
              <w:rPr>
                <w:rFonts w:cstheme="minorHAnsi"/>
                <w:bCs/>
              </w:rPr>
            </w:pPr>
            <w:r w:rsidRPr="00D95D6C">
              <w:rPr>
                <w:rFonts w:cstheme="minorHAnsi"/>
                <w:color w:val="000000" w:themeColor="text1"/>
                <w:highlight w:val="red"/>
              </w:rPr>
              <w:t>[9</w:t>
            </w:r>
            <w:r w:rsidRPr="00D95D6C">
              <w:rPr>
                <w:rFonts w:cstheme="minorHAnsi"/>
                <w:color w:val="000000" w:themeColor="text1"/>
              </w:rPr>
              <w:t>,</w:t>
            </w:r>
            <w:r w:rsidRPr="00D95D6C">
              <w:rPr>
                <w:rFonts w:cstheme="minorHAnsi"/>
                <w:bCs/>
              </w:rPr>
              <w:t xml:space="preserve"> 3]</w:t>
            </w:r>
          </w:p>
        </w:tc>
        <w:tc>
          <w:tcPr>
            <w:tcW w:w="936" w:type="dxa"/>
          </w:tcPr>
          <w:p w:rsidR="006E6E69" w:rsidRPr="00D95D6C" w:rsidRDefault="006E6E69" w:rsidP="00132FE4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6E6E69" w:rsidRPr="00D95D6C" w:rsidRDefault="006E6E69" w:rsidP="00132FE4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noProof/>
              </w:rPr>
              <w:t xml:space="preserve">Special number is </w:t>
            </w:r>
            <w:r w:rsidRPr="00D95D6C">
              <w:rPr>
                <w:rFonts w:cstheme="minorHAnsi"/>
                <w:b/>
                <w:noProof/>
              </w:rPr>
              <w:t>9</w:t>
            </w:r>
            <w:r w:rsidRPr="00D95D6C">
              <w:rPr>
                <w:rFonts w:cstheme="minorHAnsi"/>
                <w:noProof/>
              </w:rPr>
              <w:t xml:space="preserve"> with power 3. After detontaion we left with the sequence [1, 4] with sum 5. Since the 9 has only 1 neighbour from the right we remove just it (one number instead of 3).</w:t>
            </w:r>
          </w:p>
        </w:tc>
      </w:tr>
      <w:tr w:rsidR="006E6E69" w:rsidRPr="00D95D6C" w:rsidTr="00132FE4">
        <w:tc>
          <w:tcPr>
            <w:tcW w:w="2590" w:type="dxa"/>
          </w:tcPr>
          <w:p w:rsidR="006E6E69" w:rsidRPr="00D95D6C" w:rsidRDefault="006E6E69" w:rsidP="00132FE4">
            <w:pPr>
              <w:rPr>
                <w:rFonts w:cstheme="minorHAnsi"/>
                <w:bCs/>
              </w:rPr>
            </w:pPr>
            <w:r w:rsidRPr="00D95D6C">
              <w:rPr>
                <w:rFonts w:cstheme="minorHAnsi"/>
                <w:bCs/>
                <w:highlight w:val="yellow"/>
              </w:rPr>
              <w:t>[1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red"/>
              </w:rPr>
              <w:t>7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yellow"/>
              </w:rPr>
              <w:t>7</w:t>
            </w:r>
            <w:r w:rsidRPr="00D95D6C">
              <w:rPr>
                <w:rFonts w:cstheme="minorHAnsi"/>
                <w:bCs/>
              </w:rPr>
              <w:t>, 1, 2, 3]</w:t>
            </w:r>
            <w:r w:rsidR="00B2125E">
              <w:rPr>
                <w:rFonts w:cstheme="minorHAnsi"/>
                <w:bCs/>
              </w:rPr>
              <w:t>,</w:t>
            </w:r>
          </w:p>
          <w:p w:rsidR="006E6E69" w:rsidRPr="00D95D6C" w:rsidRDefault="006E6E69" w:rsidP="00132FE4">
            <w:pPr>
              <w:rPr>
                <w:rFonts w:cstheme="minorHAnsi"/>
                <w:bCs/>
              </w:rPr>
            </w:pPr>
            <w:r w:rsidRPr="00D95D6C">
              <w:rPr>
                <w:rFonts w:cstheme="minorHAnsi"/>
                <w:bCs/>
              </w:rPr>
              <w:t>[7, 1]</w:t>
            </w:r>
          </w:p>
        </w:tc>
        <w:tc>
          <w:tcPr>
            <w:tcW w:w="936" w:type="dxa"/>
          </w:tcPr>
          <w:p w:rsidR="006E6E69" w:rsidRPr="00D95D6C" w:rsidRDefault="006E6E69" w:rsidP="00132FE4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6E6E69" w:rsidRPr="00D95D6C" w:rsidRDefault="006E6E69" w:rsidP="00132FE4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Detonations are performed from left to right. We could not detonate the second occurance of 7 because its already destroyed by the first occurance. The numbers [1, 2, 3] survive. Their sum is 6.</w:t>
            </w:r>
          </w:p>
        </w:tc>
      </w:tr>
      <w:tr w:rsidR="006E6E69" w:rsidRPr="00D95D6C" w:rsidTr="00132FE4">
        <w:tc>
          <w:tcPr>
            <w:tcW w:w="2590" w:type="dxa"/>
          </w:tcPr>
          <w:p w:rsidR="006E6E69" w:rsidRPr="00D95D6C" w:rsidRDefault="006E6E69" w:rsidP="00132FE4">
            <w:pPr>
              <w:rPr>
                <w:rFonts w:cstheme="minorHAnsi"/>
                <w:bCs/>
              </w:rPr>
            </w:pPr>
            <w:r w:rsidRPr="00D95D6C">
              <w:rPr>
                <w:rFonts w:cstheme="minorHAnsi"/>
                <w:bCs/>
              </w:rPr>
              <w:t xml:space="preserve">[1, </w:t>
            </w:r>
            <w:r w:rsidRPr="00D95D6C">
              <w:rPr>
                <w:rFonts w:cstheme="minorHAnsi"/>
                <w:bCs/>
                <w:highlight w:val="yellow"/>
              </w:rPr>
              <w:t>1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red"/>
              </w:rPr>
              <w:t>2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yellow"/>
              </w:rPr>
              <w:t>1</w:t>
            </w:r>
            <w:r w:rsidRPr="00D95D6C">
              <w:rPr>
                <w:rFonts w:cstheme="minorHAnsi"/>
                <w:bCs/>
              </w:rPr>
              <w:t xml:space="preserve">, 1, </w:t>
            </w:r>
            <w:r w:rsidRPr="00D95D6C">
              <w:rPr>
                <w:rFonts w:cstheme="minorHAnsi"/>
                <w:bCs/>
                <w:highlight w:val="yellow"/>
              </w:rPr>
              <w:t>1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red"/>
              </w:rPr>
              <w:t>2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yellow"/>
              </w:rPr>
              <w:t>1</w:t>
            </w:r>
            <w:r w:rsidRPr="00D95D6C">
              <w:rPr>
                <w:rFonts w:cstheme="minorHAnsi"/>
                <w:bCs/>
              </w:rPr>
              <w:t>, 1, 1]</w:t>
            </w:r>
            <w:r w:rsidR="00B2125E">
              <w:rPr>
                <w:rFonts w:cstheme="minorHAnsi"/>
                <w:bCs/>
              </w:rPr>
              <w:t>,</w:t>
            </w:r>
          </w:p>
          <w:p w:rsidR="006E6E69" w:rsidRPr="00D95D6C" w:rsidRDefault="006E6E69" w:rsidP="00132FE4">
            <w:pPr>
              <w:rPr>
                <w:rFonts w:cstheme="minorHAnsi"/>
                <w:bCs/>
                <w:highlight w:val="yellow"/>
              </w:rPr>
            </w:pPr>
            <w:r w:rsidRPr="00D95D6C">
              <w:rPr>
                <w:rFonts w:cstheme="minorHAnsi"/>
                <w:color w:val="000000" w:themeColor="text1"/>
                <w:highlight w:val="red"/>
              </w:rPr>
              <w:t>[2</w:t>
            </w:r>
            <w:r w:rsidRPr="00D95D6C">
              <w:rPr>
                <w:rFonts w:cstheme="minorHAnsi"/>
                <w:color w:val="000000" w:themeColor="text1"/>
              </w:rPr>
              <w:t>,</w:t>
            </w:r>
            <w:r w:rsidRPr="00D95D6C">
              <w:rPr>
                <w:rFonts w:cstheme="minorHAnsi"/>
                <w:bCs/>
              </w:rPr>
              <w:t xml:space="preserve"> 1]</w:t>
            </w:r>
          </w:p>
        </w:tc>
        <w:tc>
          <w:tcPr>
            <w:tcW w:w="936" w:type="dxa"/>
          </w:tcPr>
          <w:p w:rsidR="006E6E69" w:rsidRPr="00D95D6C" w:rsidRDefault="006E6E69" w:rsidP="00132FE4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6E6E69" w:rsidRPr="00D95D6C" w:rsidRDefault="006E6E69" w:rsidP="00132FE4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6E6E69" w:rsidRPr="005F0AF2" w:rsidRDefault="006E6E69" w:rsidP="006E6E69">
      <w:pPr>
        <w:rPr>
          <w:rFonts w:cstheme="minorHAnsi"/>
        </w:rPr>
      </w:pPr>
    </w:p>
    <w:p w:rsidR="00D95D6C" w:rsidRPr="00D95D6C" w:rsidRDefault="00D95D6C" w:rsidP="00D22936">
      <w:pPr>
        <w:pStyle w:val="Heading2"/>
        <w:numPr>
          <w:ilvl w:val="0"/>
          <w:numId w:val="15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</w:rPr>
      </w:pPr>
      <w:r w:rsidRPr="00D95D6C">
        <w:rPr>
          <w:rFonts w:cstheme="minorHAnsi"/>
        </w:rPr>
        <w:t>Search for a Number</w:t>
      </w:r>
    </w:p>
    <w:p w:rsidR="00D95D6C" w:rsidRPr="00D95D6C" w:rsidRDefault="00D95D6C" w:rsidP="00D95D6C">
      <w:pPr>
        <w:rPr>
          <w:rFonts w:cstheme="minorHAnsi"/>
        </w:rPr>
      </w:pPr>
      <w:r w:rsidRPr="00D95D6C">
        <w:rPr>
          <w:rFonts w:cstheme="minorHAnsi"/>
        </w:rPr>
        <w:t xml:space="preserve">You will receive two </w:t>
      </w:r>
      <w:r w:rsidRPr="00D95D6C">
        <w:rPr>
          <w:rFonts w:cstheme="minorHAnsi"/>
          <w:b/>
        </w:rPr>
        <w:t>arrays</w:t>
      </w:r>
      <w:r w:rsidRPr="00D95D6C">
        <w:rPr>
          <w:rFonts w:cstheme="minorHAnsi"/>
        </w:rPr>
        <w:t xml:space="preserve"> of </w:t>
      </w:r>
      <w:r w:rsidRPr="00D95D6C">
        <w:rPr>
          <w:rFonts w:cstheme="minorHAnsi"/>
          <w:b/>
        </w:rPr>
        <w:t>integers</w:t>
      </w:r>
      <w:r w:rsidRPr="00D95D6C">
        <w:rPr>
          <w:rFonts w:cstheme="minorHAnsi"/>
        </w:rPr>
        <w:t xml:space="preserve">. The second </w:t>
      </w:r>
      <w:r w:rsidRPr="00D95D6C">
        <w:rPr>
          <w:rFonts w:cstheme="minorHAnsi"/>
          <w:b/>
        </w:rPr>
        <w:t xml:space="preserve">array is </w:t>
      </w:r>
      <w:r w:rsidRPr="00D95D6C">
        <w:rPr>
          <w:rFonts w:cstheme="minorHAnsi"/>
        </w:rPr>
        <w:t xml:space="preserve">with exactly </w:t>
      </w:r>
      <w:r w:rsidRPr="00D95D6C">
        <w:rPr>
          <w:rFonts w:cstheme="minorHAnsi"/>
          <w:b/>
        </w:rPr>
        <w:t>three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numbers</w:t>
      </w:r>
      <w:r w:rsidRPr="00D95D6C">
        <w:rPr>
          <w:rFonts w:cstheme="minorHAnsi"/>
        </w:rPr>
        <w:t xml:space="preserve">. </w:t>
      </w:r>
      <w:r w:rsidRPr="00D95D6C">
        <w:rPr>
          <w:rFonts w:cstheme="minorHAnsi"/>
          <w:b/>
        </w:rPr>
        <w:t>First</w:t>
      </w:r>
      <w:r w:rsidRPr="00D95D6C">
        <w:rPr>
          <w:rFonts w:cstheme="minorHAnsi"/>
        </w:rPr>
        <w:t xml:space="preserve"> number represents the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of </w:t>
      </w:r>
      <w:r w:rsidRPr="00D95D6C">
        <w:rPr>
          <w:rFonts w:cstheme="minorHAnsi"/>
          <w:b/>
        </w:rPr>
        <w:t>elements</w:t>
      </w:r>
      <w:r w:rsidRPr="00D95D6C">
        <w:rPr>
          <w:rFonts w:cstheme="minorHAnsi"/>
        </w:rPr>
        <w:t xml:space="preserve"> you have to </w:t>
      </w:r>
      <w:r w:rsidRPr="00D95D6C">
        <w:rPr>
          <w:rFonts w:cstheme="minorHAnsi"/>
          <w:b/>
        </w:rPr>
        <w:t>take</w:t>
      </w:r>
      <w:r w:rsidRPr="00D95D6C">
        <w:rPr>
          <w:rFonts w:cstheme="minorHAnsi"/>
        </w:rPr>
        <w:t xml:space="preserve"> from the first </w:t>
      </w:r>
      <w:r w:rsidRPr="00D95D6C">
        <w:rPr>
          <w:rFonts w:cstheme="minorHAnsi"/>
          <w:b/>
        </w:rPr>
        <w:t>array</w:t>
      </w:r>
      <w:r w:rsidRPr="00D95D6C">
        <w:rPr>
          <w:rFonts w:cstheme="minorHAnsi"/>
        </w:rPr>
        <w:t xml:space="preserve"> (</w:t>
      </w:r>
      <w:r w:rsidRPr="00D95D6C">
        <w:rPr>
          <w:rFonts w:cstheme="minorHAnsi"/>
          <w:b/>
        </w:rPr>
        <w:t>starting</w:t>
      </w:r>
      <w:r w:rsidRPr="00D95D6C">
        <w:rPr>
          <w:rFonts w:cstheme="minorHAnsi"/>
        </w:rPr>
        <w:t xml:space="preserve"> from the </w:t>
      </w:r>
      <w:r w:rsidRPr="00D95D6C">
        <w:rPr>
          <w:rFonts w:cstheme="minorHAnsi"/>
          <w:b/>
        </w:rPr>
        <w:t>first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one</w:t>
      </w:r>
      <w:r w:rsidRPr="00D95D6C">
        <w:rPr>
          <w:rFonts w:cstheme="minorHAnsi"/>
        </w:rPr>
        <w:t xml:space="preserve">). </w:t>
      </w:r>
      <w:r w:rsidRPr="00D95D6C">
        <w:rPr>
          <w:rFonts w:cstheme="minorHAnsi"/>
          <w:b/>
        </w:rPr>
        <w:t>Second</w:t>
      </w:r>
      <w:r w:rsidRPr="00D95D6C">
        <w:rPr>
          <w:rFonts w:cstheme="minorHAnsi"/>
        </w:rPr>
        <w:t xml:space="preserve"> number represents the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of </w:t>
      </w:r>
      <w:r w:rsidRPr="00D95D6C">
        <w:rPr>
          <w:rFonts w:cstheme="minorHAnsi"/>
          <w:b/>
        </w:rPr>
        <w:t>elements</w:t>
      </w:r>
      <w:r w:rsidRPr="00D95D6C">
        <w:rPr>
          <w:rFonts w:cstheme="minorHAnsi"/>
        </w:rPr>
        <w:t xml:space="preserve"> you have to </w:t>
      </w:r>
      <w:r w:rsidRPr="00D95D6C">
        <w:rPr>
          <w:rFonts w:cstheme="minorHAnsi"/>
          <w:b/>
        </w:rPr>
        <w:t>delete</w:t>
      </w:r>
      <w:r w:rsidRPr="00D95D6C">
        <w:rPr>
          <w:rFonts w:cstheme="minorHAnsi"/>
        </w:rPr>
        <w:t xml:space="preserve"> from the numbers you took (</w:t>
      </w:r>
      <w:r w:rsidRPr="00D95D6C">
        <w:rPr>
          <w:rFonts w:cstheme="minorHAnsi"/>
          <w:b/>
        </w:rPr>
        <w:t>starting</w:t>
      </w:r>
      <w:r w:rsidRPr="00D95D6C">
        <w:rPr>
          <w:rFonts w:cstheme="minorHAnsi"/>
        </w:rPr>
        <w:t xml:space="preserve"> from the </w:t>
      </w:r>
      <w:r w:rsidRPr="00D95D6C">
        <w:rPr>
          <w:rFonts w:cstheme="minorHAnsi"/>
          <w:b/>
        </w:rPr>
        <w:t>first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one</w:t>
      </w:r>
      <w:r w:rsidRPr="00D95D6C">
        <w:rPr>
          <w:rFonts w:cstheme="minorHAnsi"/>
        </w:rPr>
        <w:t xml:space="preserve">). </w:t>
      </w:r>
      <w:r w:rsidRPr="00D95D6C">
        <w:rPr>
          <w:rFonts w:cstheme="minorHAnsi"/>
          <w:b/>
        </w:rPr>
        <w:t>Last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is the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we search in our </w:t>
      </w:r>
      <w:r w:rsidRPr="00D95D6C">
        <w:rPr>
          <w:rFonts w:cstheme="minorHAnsi"/>
          <w:b/>
        </w:rPr>
        <w:t>collection</w:t>
      </w:r>
      <w:r w:rsidRPr="00D95D6C">
        <w:rPr>
          <w:rFonts w:cstheme="minorHAnsi"/>
        </w:rPr>
        <w:t xml:space="preserve"> after the manipulations. </w:t>
      </w:r>
    </w:p>
    <w:p w:rsidR="00D95D6C" w:rsidRPr="00D95D6C" w:rsidRDefault="00D95D6C" w:rsidP="00D95D6C">
      <w:pPr>
        <w:rPr>
          <w:rFonts w:cstheme="minorHAnsi"/>
        </w:rPr>
      </w:pPr>
      <w:r w:rsidRPr="00D95D6C">
        <w:rPr>
          <w:rFonts w:cstheme="minorHAnsi"/>
          <w:b/>
        </w:rPr>
        <w:t>Output:</w:t>
      </w:r>
      <w:r w:rsidRPr="00D95D6C">
        <w:rPr>
          <w:rFonts w:cstheme="minorHAnsi"/>
        </w:rPr>
        <w:t xml:space="preserve">  how many times that</w:t>
      </w:r>
      <w:r w:rsidRPr="00D95D6C">
        <w:rPr>
          <w:rFonts w:cstheme="minorHAnsi"/>
          <w:b/>
        </w:rPr>
        <w:t xml:space="preserve"> number</w:t>
      </w:r>
      <w:r w:rsidRPr="00D95D6C">
        <w:rPr>
          <w:rFonts w:cstheme="minorHAnsi"/>
        </w:rPr>
        <w:t xml:space="preserve"> occurs in our array. </w:t>
      </w:r>
    </w:p>
    <w:p w:rsidR="00D95D6C" w:rsidRPr="00D95D6C" w:rsidRDefault="00D95D6C" w:rsidP="00D95D6C">
      <w:pPr>
        <w:rPr>
          <w:rFonts w:cstheme="minorHAnsi"/>
        </w:rPr>
      </w:pPr>
    </w:p>
    <w:p w:rsidR="00D95D6C" w:rsidRPr="00D95D6C" w:rsidRDefault="00D95D6C" w:rsidP="00D95D6C">
      <w:pPr>
        <w:pStyle w:val="Heading3"/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>Examples</w:t>
      </w:r>
    </w:p>
    <w:tbl>
      <w:tblPr>
        <w:tblStyle w:val="TableGrid"/>
        <w:tblW w:w="11048" w:type="dxa"/>
        <w:tblInd w:w="-8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3369"/>
        <w:gridCol w:w="5159"/>
      </w:tblGrid>
      <w:tr w:rsidR="00D95D6C" w:rsidRPr="00D95D6C" w:rsidTr="00C73BCC">
        <w:trPr>
          <w:trHeight w:val="273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95D6C" w:rsidRPr="005F0AF2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bookmarkStart w:id="4" w:name="_Hlk525464542"/>
            <w:r w:rsidRPr="005F0AF2">
              <w:rPr>
                <w:rFonts w:ascii="Consolas" w:hAnsi="Consolas" w:cstheme="minorHAnsi"/>
                <w:b/>
              </w:rPr>
              <w:t>Input</w:t>
            </w:r>
          </w:p>
        </w:tc>
        <w:tc>
          <w:tcPr>
            <w:tcW w:w="3369" w:type="dxa"/>
            <w:shd w:val="clear" w:color="auto" w:fill="D9D9D9" w:themeFill="background1" w:themeFillShade="D9"/>
          </w:tcPr>
          <w:p w:rsidR="00D95D6C" w:rsidRPr="005F0AF2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r w:rsidRPr="005F0AF2">
              <w:rPr>
                <w:rFonts w:ascii="Consolas" w:hAnsi="Consolas" w:cstheme="minorHAnsi"/>
                <w:b/>
              </w:rPr>
              <w:t>Output</w:t>
            </w:r>
          </w:p>
        </w:tc>
        <w:tc>
          <w:tcPr>
            <w:tcW w:w="5159" w:type="dxa"/>
            <w:shd w:val="clear" w:color="auto" w:fill="D9D9D9" w:themeFill="background1" w:themeFillShade="D9"/>
          </w:tcPr>
          <w:p w:rsidR="00D95D6C" w:rsidRPr="005F0AF2" w:rsidRDefault="00D95D6C" w:rsidP="00132FE4">
            <w:pPr>
              <w:jc w:val="center"/>
              <w:rPr>
                <w:rFonts w:ascii="Consolas" w:hAnsi="Consolas" w:cstheme="minorHAnsi"/>
                <w:b/>
              </w:rPr>
            </w:pPr>
            <w:r w:rsidRPr="005F0AF2">
              <w:rPr>
                <w:rFonts w:ascii="Consolas" w:hAnsi="Consolas" w:cstheme="minorHAnsi"/>
                <w:b/>
              </w:rPr>
              <w:t>Comments</w:t>
            </w:r>
          </w:p>
        </w:tc>
      </w:tr>
      <w:tr w:rsidR="00D95D6C" w:rsidRPr="00D95D6C" w:rsidTr="00C73BCC">
        <w:trPr>
          <w:trHeight w:val="785"/>
        </w:trPr>
        <w:tc>
          <w:tcPr>
            <w:tcW w:w="2520" w:type="dxa"/>
            <w:tcBorders>
              <w:bottom w:val="single" w:sz="4" w:space="0" w:color="auto"/>
            </w:tcBorders>
          </w:tcPr>
          <w:p w:rsidR="00D95D6C" w:rsidRPr="005F0AF2" w:rsidRDefault="00D95D6C" w:rsidP="00132FE4">
            <w:pPr>
              <w:rPr>
                <w:rFonts w:ascii="Consolas" w:hAnsi="Consolas" w:cstheme="minorHAnsi"/>
                <w:bCs/>
              </w:rPr>
            </w:pPr>
            <w:r w:rsidRPr="005F0AF2">
              <w:rPr>
                <w:rFonts w:ascii="Consolas" w:hAnsi="Consolas" w:cstheme="minorHAnsi"/>
                <w:bCs/>
              </w:rPr>
              <w:t>[5, 2, 3, 4, 1, 6]</w:t>
            </w:r>
            <w:r w:rsidR="00C73BCC">
              <w:rPr>
                <w:rFonts w:ascii="Consolas" w:hAnsi="Consolas" w:cstheme="minorHAnsi"/>
                <w:bCs/>
              </w:rPr>
              <w:t>,</w:t>
            </w:r>
          </w:p>
          <w:p w:rsidR="00D95D6C" w:rsidRPr="005F0AF2" w:rsidRDefault="00D95D6C" w:rsidP="00132FE4">
            <w:pPr>
              <w:rPr>
                <w:rFonts w:ascii="Consolas" w:hAnsi="Consolas" w:cstheme="minorHAnsi"/>
                <w:bCs/>
              </w:rPr>
            </w:pPr>
            <w:r w:rsidRPr="005F0AF2">
              <w:rPr>
                <w:rFonts w:ascii="Consolas" w:hAnsi="Consolas" w:cstheme="minorHAnsi"/>
                <w:bCs/>
              </w:rPr>
              <w:t>[5, 2, 3]</w:t>
            </w:r>
          </w:p>
        </w:tc>
        <w:tc>
          <w:tcPr>
            <w:tcW w:w="3369" w:type="dxa"/>
          </w:tcPr>
          <w:p w:rsidR="00D95D6C" w:rsidRPr="005F0AF2" w:rsidRDefault="000A3617" w:rsidP="00132FE4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"Number 3 occurs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 xml:space="preserve"> 1 time."</w:t>
            </w:r>
          </w:p>
        </w:tc>
        <w:tc>
          <w:tcPr>
            <w:tcW w:w="5159" w:type="dxa"/>
          </w:tcPr>
          <w:p w:rsidR="00D95D6C" w:rsidRPr="005F0AF2" w:rsidRDefault="00D95D6C" w:rsidP="00132FE4">
            <w:pPr>
              <w:rPr>
                <w:rFonts w:ascii="Consolas" w:hAnsi="Consolas" w:cstheme="minorHAnsi"/>
                <w:bCs/>
                <w:noProof/>
                <w:lang w:val="en-GB"/>
              </w:rPr>
            </w:pP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 xml:space="preserve">First we take </w:t>
            </w:r>
            <w:r w:rsidRPr="005F0AF2"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 xml:space="preserve"> </w:t>
            </w:r>
            <w:r w:rsidRPr="005F0AF2">
              <w:rPr>
                <w:rFonts w:ascii="Consolas" w:hAnsi="Consolas" w:cstheme="minorHAnsi"/>
                <w:b/>
                <w:bCs/>
                <w:noProof/>
                <w:lang w:val="en-GB"/>
              </w:rPr>
              <w:t>elements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 xml:space="preserve"> from the array. Delete the first </w:t>
            </w:r>
            <w:r w:rsidRPr="005F0AF2">
              <w:rPr>
                <w:rFonts w:ascii="Consolas" w:hAnsi="Consolas" w:cstheme="minorHAnsi"/>
                <w:b/>
                <w:bCs/>
                <w:noProof/>
                <w:lang w:val="en-GB"/>
              </w:rPr>
              <w:t>2 elements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 xml:space="preserve">. 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br/>
              <w:t xml:space="preserve">Then we search for the </w:t>
            </w:r>
            <w:r w:rsidRPr="005F0AF2">
              <w:rPr>
                <w:rFonts w:ascii="Consolas" w:hAnsi="Consolas" w:cstheme="minorHAnsi"/>
                <w:b/>
                <w:bCs/>
                <w:noProof/>
                <w:lang w:val="en-GB"/>
              </w:rPr>
              <w:t>number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 xml:space="preserve"> </w:t>
            </w:r>
            <w:r w:rsidRPr="005F0AF2">
              <w:rPr>
                <w:rFonts w:ascii="Consolas" w:hAnsi="Consolas" w:cstheme="minorHAnsi"/>
                <w:b/>
                <w:bCs/>
                <w:noProof/>
                <w:lang w:val="en-GB"/>
              </w:rPr>
              <w:t>3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>.</w:t>
            </w:r>
          </w:p>
        </w:tc>
      </w:tr>
      <w:bookmarkEnd w:id="4"/>
    </w:tbl>
    <w:p w:rsidR="00D95D6C" w:rsidRPr="00D95D6C" w:rsidRDefault="00D95D6C" w:rsidP="00D95D6C">
      <w:pPr>
        <w:rPr>
          <w:rFonts w:cstheme="minorHAnsi"/>
          <w:lang w:val="en-GB"/>
        </w:rPr>
      </w:pPr>
    </w:p>
    <w:p w:rsidR="00D95D6C" w:rsidRPr="00D95D6C" w:rsidRDefault="00D95D6C" w:rsidP="00D22936">
      <w:pPr>
        <w:pStyle w:val="Heading2"/>
        <w:numPr>
          <w:ilvl w:val="0"/>
          <w:numId w:val="13"/>
        </w:numPr>
        <w:rPr>
          <w:rFonts w:cstheme="minorHAnsi"/>
        </w:rPr>
      </w:pPr>
      <w:r w:rsidRPr="00D95D6C">
        <w:rPr>
          <w:rFonts w:cstheme="minorHAnsi"/>
        </w:rPr>
        <w:t>. *Array Manipulator</w:t>
      </w:r>
    </w:p>
    <w:p w:rsidR="00D95D6C" w:rsidRPr="00D95D6C" w:rsidRDefault="00D95D6C" w:rsidP="00D95D6C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Write a JS Function that </w:t>
      </w:r>
      <w:r w:rsidRPr="00D95D6C">
        <w:rPr>
          <w:rFonts w:cstheme="minorHAnsi"/>
          <w:b/>
        </w:rPr>
        <w:t>receives an array of integers</w:t>
      </w:r>
      <w:r w:rsidRPr="00D95D6C">
        <w:rPr>
          <w:rFonts w:cstheme="minorHAnsi"/>
        </w:rPr>
        <w:t xml:space="preserve"> and </w:t>
      </w:r>
      <w:r w:rsidRPr="00D95D6C">
        <w:rPr>
          <w:rFonts w:cstheme="minorHAnsi"/>
          <w:b/>
        </w:rPr>
        <w:t>array of string commands</w:t>
      </w:r>
      <w:r w:rsidRPr="00D95D6C">
        <w:rPr>
          <w:rFonts w:cstheme="minorHAnsi"/>
        </w:rPr>
        <w:t xml:space="preserve"> and </w:t>
      </w:r>
      <w:r w:rsidRPr="00D95D6C">
        <w:rPr>
          <w:rFonts w:cstheme="minorHAnsi"/>
          <w:b/>
        </w:rPr>
        <w:t>executes them over the array</w:t>
      </w:r>
      <w:r w:rsidRPr="00D95D6C">
        <w:rPr>
          <w:rFonts w:cstheme="minorHAnsi"/>
        </w:rPr>
        <w:t>. The commands are as follows:</w:t>
      </w:r>
    </w:p>
    <w:p w:rsidR="00D95D6C" w:rsidRPr="00D95D6C" w:rsidRDefault="00D95D6C" w:rsidP="00D22936">
      <w:pPr>
        <w:pStyle w:val="ListParagraph"/>
        <w:numPr>
          <w:ilvl w:val="0"/>
          <w:numId w:val="7"/>
        </w:numPr>
        <w:rPr>
          <w:rFonts w:cstheme="minorHAnsi"/>
        </w:rPr>
      </w:pPr>
      <w:r w:rsidRPr="00D95D6C">
        <w:rPr>
          <w:rFonts w:cstheme="minorHAnsi"/>
          <w:b/>
        </w:rPr>
        <w:t>add &lt;index&gt; &lt;element&gt;</w:t>
      </w:r>
      <w:r w:rsidRPr="00D95D6C">
        <w:rPr>
          <w:rFonts w:cstheme="minorHAnsi"/>
        </w:rPr>
        <w:t xml:space="preserve"> – adds element at the specified index (elements right from this position inclusively are shifted to the right).</w:t>
      </w:r>
    </w:p>
    <w:p w:rsidR="00D95D6C" w:rsidRPr="00D95D6C" w:rsidRDefault="00D95D6C" w:rsidP="00D22936">
      <w:pPr>
        <w:pStyle w:val="ListParagraph"/>
        <w:numPr>
          <w:ilvl w:val="0"/>
          <w:numId w:val="7"/>
        </w:numPr>
        <w:rPr>
          <w:rFonts w:cstheme="minorHAnsi"/>
        </w:rPr>
      </w:pPr>
      <w:r w:rsidRPr="00D95D6C">
        <w:rPr>
          <w:rFonts w:cstheme="minorHAnsi"/>
          <w:b/>
          <w:noProof/>
        </w:rPr>
        <w:lastRenderedPageBreak/>
        <w:t>addMany</w:t>
      </w:r>
      <w:r w:rsidRPr="00D95D6C">
        <w:rPr>
          <w:rFonts w:cstheme="minorHAnsi"/>
          <w:b/>
        </w:rPr>
        <w:t xml:space="preserve"> &lt;index&gt;&lt;element 1&gt; &lt;element 2&gt; … &lt;element n&gt;</w:t>
      </w:r>
      <w:r w:rsidRPr="00D95D6C">
        <w:rPr>
          <w:rFonts w:cstheme="minorHAnsi"/>
        </w:rPr>
        <w:t xml:space="preserve"> – adds a set of elements at the specified index.</w:t>
      </w:r>
    </w:p>
    <w:p w:rsidR="00D95D6C" w:rsidRPr="00D95D6C" w:rsidRDefault="00D95D6C" w:rsidP="00D22936">
      <w:pPr>
        <w:pStyle w:val="ListParagraph"/>
        <w:numPr>
          <w:ilvl w:val="0"/>
          <w:numId w:val="7"/>
        </w:numPr>
        <w:rPr>
          <w:rFonts w:cstheme="minorHAnsi"/>
        </w:rPr>
      </w:pPr>
      <w:r w:rsidRPr="00D95D6C">
        <w:rPr>
          <w:rFonts w:cstheme="minorHAnsi"/>
          <w:b/>
        </w:rPr>
        <w:t>contains &lt;element&gt;</w:t>
      </w:r>
      <w:r w:rsidRPr="00D95D6C">
        <w:rPr>
          <w:rFonts w:cstheme="minorHAnsi"/>
        </w:rPr>
        <w:t xml:space="preserve"> – prints the index of the first occurrence of the specified element (if exists) in the array or </w:t>
      </w:r>
      <w:r w:rsidRPr="00D95D6C">
        <w:rPr>
          <w:rFonts w:cstheme="minorHAnsi"/>
          <w:b/>
        </w:rPr>
        <w:t>-1</w:t>
      </w:r>
      <w:r w:rsidRPr="00D95D6C">
        <w:rPr>
          <w:rFonts w:cstheme="minorHAnsi"/>
        </w:rPr>
        <w:t xml:space="preserve"> if the element is not found.</w:t>
      </w:r>
    </w:p>
    <w:p w:rsidR="00D95D6C" w:rsidRPr="00D95D6C" w:rsidRDefault="00D95D6C" w:rsidP="00D22936">
      <w:pPr>
        <w:pStyle w:val="ListParagraph"/>
        <w:numPr>
          <w:ilvl w:val="0"/>
          <w:numId w:val="7"/>
        </w:numPr>
        <w:rPr>
          <w:rFonts w:cstheme="minorHAnsi"/>
        </w:rPr>
      </w:pPr>
      <w:r w:rsidRPr="00D95D6C">
        <w:rPr>
          <w:rFonts w:cstheme="minorHAnsi"/>
          <w:b/>
        </w:rPr>
        <w:t>remove &lt;index&gt;</w:t>
      </w:r>
      <w:r w:rsidRPr="00D95D6C">
        <w:rPr>
          <w:rFonts w:cstheme="minorHAnsi"/>
        </w:rPr>
        <w:t xml:space="preserve"> – removes the element at the specified index.</w:t>
      </w:r>
    </w:p>
    <w:p w:rsidR="00D95D6C" w:rsidRPr="00D95D6C" w:rsidRDefault="00D95D6C" w:rsidP="00D22936">
      <w:pPr>
        <w:pStyle w:val="ListParagraph"/>
        <w:numPr>
          <w:ilvl w:val="0"/>
          <w:numId w:val="7"/>
        </w:numPr>
        <w:rPr>
          <w:rFonts w:cstheme="minorHAnsi"/>
        </w:rPr>
      </w:pPr>
      <w:r w:rsidRPr="00D95D6C">
        <w:rPr>
          <w:rFonts w:cstheme="minorHAnsi"/>
          <w:b/>
        </w:rPr>
        <w:t>shift &lt;positions&gt;</w:t>
      </w:r>
      <w:r w:rsidRPr="00D95D6C">
        <w:rPr>
          <w:rFonts w:cstheme="minorHAnsi"/>
        </w:rPr>
        <w:t xml:space="preserve"> – </w:t>
      </w:r>
      <w:r w:rsidRPr="00D95D6C">
        <w:rPr>
          <w:rFonts w:cstheme="minorHAnsi"/>
          <w:b/>
        </w:rPr>
        <w:t>shifts every element</w:t>
      </w:r>
      <w:r w:rsidRPr="00D95D6C">
        <w:rPr>
          <w:rFonts w:cstheme="minorHAnsi"/>
        </w:rPr>
        <w:t xml:space="preserve"> of the array the number of positions </w:t>
      </w:r>
      <w:r w:rsidRPr="00D95D6C">
        <w:rPr>
          <w:rFonts w:cstheme="minorHAnsi"/>
          <w:b/>
        </w:rPr>
        <w:t>to the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left</w:t>
      </w:r>
      <w:r w:rsidRPr="00D95D6C">
        <w:rPr>
          <w:rFonts w:cstheme="minorHAnsi"/>
        </w:rPr>
        <w:t xml:space="preserve"> (with rotation).</w:t>
      </w:r>
    </w:p>
    <w:p w:rsidR="00D95D6C" w:rsidRPr="00D95D6C" w:rsidRDefault="00D95D6C" w:rsidP="00D22936">
      <w:pPr>
        <w:pStyle w:val="ListParagraph"/>
        <w:numPr>
          <w:ilvl w:val="1"/>
          <w:numId w:val="7"/>
        </w:numPr>
        <w:rPr>
          <w:rFonts w:cstheme="minorHAnsi"/>
        </w:rPr>
      </w:pPr>
      <w:r w:rsidRPr="00D95D6C">
        <w:rPr>
          <w:rFonts w:cstheme="minorHAnsi"/>
        </w:rPr>
        <w:t>For example, [1, 2, 3, 4, 5] -&gt; shift 2 -&gt; [3, 4, 5, 1, 2]</w:t>
      </w:r>
    </w:p>
    <w:p w:rsidR="00D95D6C" w:rsidRPr="00D95D6C" w:rsidRDefault="00D95D6C" w:rsidP="00D22936">
      <w:pPr>
        <w:pStyle w:val="ListParagraph"/>
        <w:numPr>
          <w:ilvl w:val="0"/>
          <w:numId w:val="7"/>
        </w:numPr>
        <w:rPr>
          <w:rFonts w:cstheme="minorHAnsi"/>
        </w:rPr>
      </w:pPr>
      <w:r w:rsidRPr="00D95D6C">
        <w:rPr>
          <w:rFonts w:cstheme="minorHAnsi"/>
          <w:b/>
          <w:noProof/>
        </w:rPr>
        <w:t>sumPairs</w:t>
      </w:r>
      <w:r w:rsidRPr="00D95D6C">
        <w:rPr>
          <w:rFonts w:cstheme="minorHAnsi"/>
        </w:rPr>
        <w:t xml:space="preserve"> – sums the elements in the array by pairs (first + second, third + fourth, …).</w:t>
      </w:r>
    </w:p>
    <w:p w:rsidR="00D95D6C" w:rsidRPr="00D95D6C" w:rsidRDefault="00D95D6C" w:rsidP="00D22936">
      <w:pPr>
        <w:pStyle w:val="ListParagraph"/>
        <w:numPr>
          <w:ilvl w:val="1"/>
          <w:numId w:val="7"/>
        </w:numPr>
        <w:rPr>
          <w:rFonts w:cstheme="minorHAnsi"/>
        </w:rPr>
      </w:pPr>
      <w:r w:rsidRPr="00D95D6C">
        <w:rPr>
          <w:rFonts w:cstheme="minorHAnsi"/>
        </w:rPr>
        <w:t>For example, [1, 2, 4, 5, 6, 7, 8] -&gt; [3, 9, 13, 8].</w:t>
      </w:r>
    </w:p>
    <w:p w:rsidR="006E6E69" w:rsidRPr="00132FE4" w:rsidRDefault="00D95D6C" w:rsidP="00D22936">
      <w:pPr>
        <w:pStyle w:val="ListParagraph"/>
        <w:numPr>
          <w:ilvl w:val="0"/>
          <w:numId w:val="7"/>
        </w:numPr>
        <w:rPr>
          <w:rFonts w:cstheme="minorHAnsi"/>
        </w:rPr>
      </w:pPr>
      <w:r w:rsidRPr="00D95D6C">
        <w:rPr>
          <w:rFonts w:cstheme="minorHAnsi"/>
          <w:b/>
        </w:rPr>
        <w:t>print</w:t>
      </w:r>
      <w:r w:rsidRPr="00D95D6C">
        <w:rPr>
          <w:rFonts w:cstheme="minorHAnsi"/>
        </w:rPr>
        <w:t xml:space="preserve"> – stop receiving more commands and print the last state of the array.</w:t>
      </w:r>
    </w:p>
    <w:p w:rsidR="006E6E69" w:rsidRPr="00D95D6C" w:rsidRDefault="006E6E69" w:rsidP="006E6E69">
      <w:pPr>
        <w:pStyle w:val="ListParagraph"/>
        <w:rPr>
          <w:rFonts w:cstheme="minorHAnsi"/>
        </w:rPr>
      </w:pPr>
    </w:p>
    <w:p w:rsidR="00D95D6C" w:rsidRPr="00D95D6C" w:rsidRDefault="00D95D6C" w:rsidP="00D95D6C">
      <w:pPr>
        <w:pStyle w:val="Heading3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D95D6C" w:rsidRPr="00D95D6C" w:rsidTr="005F0AF2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Output</w:t>
            </w:r>
          </w:p>
        </w:tc>
      </w:tr>
      <w:tr w:rsidR="00D95D6C" w:rsidRPr="00D95D6C" w:rsidTr="005F0AF2">
        <w:trPr>
          <w:trHeight w:val="1400"/>
        </w:trPr>
        <w:tc>
          <w:tcPr>
            <w:tcW w:w="6362" w:type="dxa"/>
            <w:vAlign w:val="center"/>
          </w:tcPr>
          <w:p w:rsidR="00D95D6C" w:rsidRPr="005F0AF2" w:rsidRDefault="00D95D6C" w:rsidP="00132FE4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[1, 2, 4, 5, 6, 7]</w:t>
            </w:r>
            <w:r w:rsidR="00333862">
              <w:rPr>
                <w:rFonts w:ascii="Consolas" w:hAnsi="Consolas" w:cstheme="minorHAnsi"/>
                <w:noProof/>
              </w:rPr>
              <w:t>,</w:t>
            </w:r>
          </w:p>
          <w:p w:rsidR="00D95D6C" w:rsidRPr="005F0AF2" w:rsidRDefault="005F0AF2" w:rsidP="00132FE4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[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noProof/>
              </w:rPr>
              <w:t>add 1 8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noProof/>
              </w:rPr>
              <w:t>,</w:t>
            </w:r>
            <w:r w:rsidRPr="005F0AF2">
              <w:rPr>
                <w:rFonts w:ascii="Consolas" w:hAnsi="Consolas" w:cstheme="minorHAnsi"/>
                <w:noProof/>
              </w:rPr>
              <w:t xml:space="preserve"> 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noProof/>
              </w:rPr>
              <w:t>contains 1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noProof/>
              </w:rPr>
              <w:t>,</w:t>
            </w:r>
            <w:r w:rsidRPr="005F0AF2">
              <w:rPr>
                <w:rFonts w:ascii="Consolas" w:hAnsi="Consolas" w:cstheme="minorHAnsi"/>
                <w:noProof/>
              </w:rPr>
              <w:t xml:space="preserve"> 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 xml:space="preserve">contains </w:t>
            </w:r>
            <w:r w:rsidR="00D95D6C" w:rsidRPr="005F0AF2">
              <w:rPr>
                <w:rFonts w:ascii="Consolas" w:hAnsi="Consolas" w:cstheme="minorHAnsi"/>
                <w:noProof/>
              </w:rPr>
              <w:t>3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noProof/>
              </w:rPr>
              <w:t>,</w:t>
            </w:r>
            <w:r w:rsidRPr="005F0AF2">
              <w:rPr>
                <w:rFonts w:ascii="Consolas" w:hAnsi="Consolas" w:cstheme="minorHAnsi"/>
                <w:noProof/>
              </w:rPr>
              <w:t xml:space="preserve"> 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noProof/>
              </w:rPr>
              <w:t>print</w:t>
            </w:r>
            <w:r w:rsidR="009778F1">
              <w:rPr>
                <w:rFonts w:ascii="Consolas" w:hAnsi="Consolas" w:cstheme="minorHAnsi"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noProof/>
              </w:rPr>
              <w:t>]</w:t>
            </w:r>
          </w:p>
        </w:tc>
        <w:tc>
          <w:tcPr>
            <w:tcW w:w="2970" w:type="dxa"/>
          </w:tcPr>
          <w:p w:rsidR="00D95D6C" w:rsidRPr="005F0AF2" w:rsidRDefault="00D95D6C" w:rsidP="00132FE4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0</w:t>
            </w:r>
          </w:p>
          <w:p w:rsidR="00D95D6C" w:rsidRPr="005F0AF2" w:rsidRDefault="00D95D6C" w:rsidP="00132FE4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-1</w:t>
            </w:r>
          </w:p>
          <w:p w:rsidR="00D95D6C" w:rsidRPr="005F0AF2" w:rsidRDefault="00D95D6C" w:rsidP="00132FE4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[</w:t>
            </w:r>
            <w:r w:rsidR="000F65B7">
              <w:rPr>
                <w:rFonts w:ascii="Consolas" w:hAnsi="Consolas" w:cstheme="minorHAnsi"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noProof/>
              </w:rPr>
              <w:t>1, 8, 2, 4, 5, 6, 7</w:t>
            </w:r>
            <w:r w:rsidR="000F65B7">
              <w:rPr>
                <w:rFonts w:ascii="Consolas" w:hAnsi="Consolas" w:cstheme="minorHAnsi"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noProof/>
              </w:rPr>
              <w:t>]</w:t>
            </w:r>
          </w:p>
        </w:tc>
      </w:tr>
      <w:tr w:rsidR="00D95D6C" w:rsidRPr="00D95D6C" w:rsidTr="005F0AF2">
        <w:trPr>
          <w:trHeight w:val="1967"/>
        </w:trPr>
        <w:tc>
          <w:tcPr>
            <w:tcW w:w="6362" w:type="dxa"/>
            <w:vAlign w:val="center"/>
          </w:tcPr>
          <w:p w:rsidR="00D95D6C" w:rsidRPr="005F0AF2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[1, 2, 3, 4, 5]</w:t>
            </w:r>
            <w:r w:rsidR="00333862">
              <w:rPr>
                <w:rFonts w:ascii="Consolas" w:hAnsi="Consolas" w:cstheme="minorHAnsi"/>
                <w:bCs/>
                <w:noProof/>
              </w:rPr>
              <w:t>,</w:t>
            </w:r>
          </w:p>
          <w:p w:rsidR="00D95D6C" w:rsidRPr="005F0AF2" w:rsidRDefault="005F0AF2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[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addMany 5 9 8 7 6 5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,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contains 15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,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remove 3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,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shift 1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,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print</w:t>
            </w:r>
            <w:r w:rsidR="009778F1">
              <w:rPr>
                <w:rFonts w:ascii="Consolas" w:hAnsi="Consolas" w:cstheme="minorHAnsi"/>
                <w:bCs/>
                <w:noProof/>
              </w:rPr>
              <w:t>'</w:t>
            </w:r>
            <w:r w:rsidR="00D95D6C" w:rsidRPr="005F0AF2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2970" w:type="dxa"/>
          </w:tcPr>
          <w:p w:rsidR="00D95D6C" w:rsidRPr="005F0AF2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-1</w:t>
            </w:r>
          </w:p>
          <w:p w:rsidR="00D95D6C" w:rsidRPr="005F0AF2" w:rsidRDefault="00D95D6C" w:rsidP="00132FE4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[</w:t>
            </w:r>
            <w:r w:rsidR="000F65B7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bCs/>
                <w:noProof/>
              </w:rPr>
              <w:t>2, 3, 5, 9, 8, 7, 6, 5, 1</w:t>
            </w:r>
            <w:r w:rsidR="000F65B7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bCs/>
                <w:noProof/>
              </w:rPr>
              <w:t>]</w:t>
            </w:r>
          </w:p>
        </w:tc>
      </w:tr>
    </w:tbl>
    <w:p w:rsidR="00D95D6C" w:rsidRPr="00D95D6C" w:rsidRDefault="00D95D6C" w:rsidP="00D95D6C">
      <w:pPr>
        <w:rPr>
          <w:rFonts w:cstheme="minorHAnsi"/>
        </w:rPr>
      </w:pPr>
    </w:p>
    <w:p w:rsidR="00D95D6C" w:rsidRPr="00D95D6C" w:rsidRDefault="00996F6E" w:rsidP="005F0AF2">
      <w:pPr>
        <w:pStyle w:val="Heading2"/>
        <w:numPr>
          <w:ilvl w:val="0"/>
          <w:numId w:val="0"/>
        </w:numPr>
        <w:ind w:left="360" w:hanging="360"/>
        <w:rPr>
          <w:rFonts w:cstheme="minorHAnsi"/>
        </w:rPr>
      </w:pPr>
      <w:r>
        <w:rPr>
          <w:rFonts w:cstheme="minorHAnsi"/>
        </w:rPr>
        <w:t>9</w:t>
      </w:r>
      <w:r w:rsidR="00D95D6C" w:rsidRPr="00D95D6C">
        <w:rPr>
          <w:rFonts w:cstheme="minorHAnsi"/>
        </w:rPr>
        <w:t>. *Gladiator Inventory</w:t>
      </w:r>
    </w:p>
    <w:p w:rsidR="00D95D6C" w:rsidRPr="00D95D6C" w:rsidRDefault="00D95D6C" w:rsidP="00D95D6C">
      <w:pPr>
        <w:rPr>
          <w:rFonts w:cstheme="minorHAnsi"/>
        </w:rPr>
      </w:pPr>
      <w:r w:rsidRPr="00D95D6C">
        <w:rPr>
          <w:rFonts w:cstheme="minorHAnsi"/>
        </w:rPr>
        <w:t>As a gladiator, Pesho has cool Inventory. He loves to buy new</w:t>
      </w:r>
      <w:r w:rsidR="00D01508">
        <w:rPr>
          <w:rFonts w:cstheme="minorHAnsi"/>
        </w:rPr>
        <w:t xml:space="preserve"> equipment. You are given Pesho</w:t>
      </w:r>
      <w:r w:rsidR="009778F1">
        <w:rPr>
          <w:rFonts w:cstheme="minorHAnsi"/>
        </w:rPr>
        <w:t>'</w:t>
      </w:r>
      <w:r w:rsidRPr="00D95D6C">
        <w:rPr>
          <w:rFonts w:cstheme="minorHAnsi"/>
        </w:rPr>
        <w:t>s inventory with all</w:t>
      </w:r>
      <w:r w:rsidRPr="00D95D6C">
        <w:rPr>
          <w:rFonts w:cstheme="minorHAnsi"/>
          <w:lang w:val="bg-BG"/>
        </w:rPr>
        <w:t xml:space="preserve"> </w:t>
      </w:r>
      <w:r w:rsidRPr="00D95D6C">
        <w:rPr>
          <w:rFonts w:cstheme="minorHAnsi"/>
          <w:lang w:val="en-GB"/>
        </w:rPr>
        <w:t>of</w:t>
      </w:r>
      <w:r w:rsidRPr="00D95D6C">
        <w:rPr>
          <w:rFonts w:cstheme="minorHAnsi"/>
        </w:rPr>
        <w:t xml:space="preserve"> his equipment -&gt; strings</w:t>
      </w:r>
      <w:r w:rsidRPr="00D95D6C">
        <w:rPr>
          <w:rFonts w:cstheme="minorHAnsi"/>
          <w:lang w:val="bg-BG"/>
        </w:rPr>
        <w:t>,</w:t>
      </w:r>
      <w:r w:rsidRPr="00D95D6C">
        <w:rPr>
          <w:rFonts w:cstheme="minorHAnsi"/>
        </w:rPr>
        <w:t xml:space="preserve"> separated by whitespace. </w:t>
      </w:r>
    </w:p>
    <w:p w:rsidR="00D95D6C" w:rsidRPr="00D95D6C" w:rsidRDefault="00D95D6C" w:rsidP="00D95D6C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>You may receive the following commands:</w:t>
      </w:r>
    </w:p>
    <w:p w:rsidR="00D95D6C" w:rsidRPr="00D95D6C" w:rsidRDefault="00D95D6C" w:rsidP="00D22936">
      <w:pPr>
        <w:pStyle w:val="Code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D95D6C">
        <w:rPr>
          <w:rFonts w:asciiTheme="minorHAnsi" w:hAnsiTheme="minorHAnsi" w:cstheme="minorHAnsi"/>
          <w:lang w:val="en-GB"/>
        </w:rPr>
        <w:t>Buy {equipment}</w:t>
      </w:r>
    </w:p>
    <w:p w:rsidR="00D95D6C" w:rsidRPr="00D95D6C" w:rsidRDefault="00D95D6C" w:rsidP="00D22936">
      <w:pPr>
        <w:pStyle w:val="Code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D95D6C">
        <w:rPr>
          <w:rFonts w:asciiTheme="minorHAnsi" w:hAnsiTheme="minorHAnsi" w:cstheme="minorHAnsi"/>
          <w:lang w:val="en-GB"/>
        </w:rPr>
        <w:t>Trash {equipment}</w:t>
      </w:r>
    </w:p>
    <w:p w:rsidR="00D95D6C" w:rsidRPr="00D95D6C" w:rsidRDefault="00D95D6C" w:rsidP="00D22936">
      <w:pPr>
        <w:pStyle w:val="Code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D95D6C">
        <w:rPr>
          <w:rFonts w:asciiTheme="minorHAnsi" w:hAnsiTheme="minorHAnsi" w:cstheme="minorHAnsi"/>
          <w:lang w:val="en-GB"/>
        </w:rPr>
        <w:t>Repair {equipment}</w:t>
      </w:r>
    </w:p>
    <w:p w:rsidR="00D95D6C" w:rsidRPr="00D95D6C" w:rsidRDefault="00D95D6C" w:rsidP="00D22936">
      <w:pPr>
        <w:pStyle w:val="Code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D95D6C">
        <w:rPr>
          <w:rFonts w:asciiTheme="minorHAnsi" w:hAnsiTheme="minorHAnsi" w:cstheme="minorHAnsi"/>
          <w:lang w:val="en-GB"/>
        </w:rPr>
        <w:t>Upgrade {equipment}-{upgrade}</w:t>
      </w:r>
    </w:p>
    <w:p w:rsidR="00D95D6C" w:rsidRPr="00D95D6C" w:rsidRDefault="00D95D6C" w:rsidP="00D95D6C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 xml:space="preserve">If you receive </w:t>
      </w:r>
      <w:r w:rsidRPr="00D95D6C">
        <w:rPr>
          <w:rFonts w:cstheme="minorHAnsi"/>
          <w:b/>
          <w:lang w:val="en-GB"/>
        </w:rPr>
        <w:t>Buy command</w:t>
      </w:r>
      <w:r w:rsidRPr="00D95D6C">
        <w:rPr>
          <w:rFonts w:cstheme="minorHAnsi"/>
          <w:lang w:val="en-GB"/>
        </w:rPr>
        <w:t xml:space="preserve">, you should </w:t>
      </w:r>
      <w:r w:rsidRPr="00D95D6C">
        <w:rPr>
          <w:rFonts w:cstheme="minorHAnsi"/>
          <w:b/>
          <w:lang w:val="en-GB"/>
        </w:rPr>
        <w:t>add</w:t>
      </w:r>
      <w:r w:rsidRPr="00D95D6C">
        <w:rPr>
          <w:rFonts w:cstheme="minorHAnsi"/>
          <w:lang w:val="en-GB"/>
        </w:rPr>
        <w:t xml:space="preserve"> the equipment at last position in th</w:t>
      </w:r>
      <w:r w:rsidR="00D01508">
        <w:rPr>
          <w:rFonts w:cstheme="minorHAnsi"/>
          <w:lang w:val="en-GB"/>
        </w:rPr>
        <w:t>e inventory, but only if it isn</w:t>
      </w:r>
      <w:r w:rsidR="009778F1">
        <w:rPr>
          <w:rFonts w:cstheme="minorHAnsi"/>
          <w:lang w:val="en-GB"/>
        </w:rPr>
        <w:t>'</w:t>
      </w:r>
      <w:r w:rsidRPr="00D95D6C">
        <w:rPr>
          <w:rFonts w:cstheme="minorHAnsi"/>
          <w:lang w:val="en-GB"/>
        </w:rPr>
        <w:t>t bought already.</w:t>
      </w:r>
    </w:p>
    <w:p w:rsidR="00D95D6C" w:rsidRPr="00D95D6C" w:rsidRDefault="00D95D6C" w:rsidP="00D95D6C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 xml:space="preserve">If you receive </w:t>
      </w:r>
      <w:r w:rsidRPr="00D95D6C">
        <w:rPr>
          <w:rFonts w:cstheme="minorHAnsi"/>
          <w:b/>
          <w:lang w:val="en-GB"/>
        </w:rPr>
        <w:t>Trash command</w:t>
      </w:r>
      <w:r w:rsidRPr="00D95D6C">
        <w:rPr>
          <w:rFonts w:cstheme="minorHAnsi"/>
          <w:lang w:val="en-GB"/>
        </w:rPr>
        <w:t xml:space="preserve">, </w:t>
      </w:r>
      <w:r w:rsidRPr="00D95D6C">
        <w:rPr>
          <w:rFonts w:cstheme="minorHAnsi"/>
          <w:b/>
          <w:lang w:val="en-GB"/>
        </w:rPr>
        <w:t>delete</w:t>
      </w:r>
      <w:r w:rsidRPr="00D95D6C">
        <w:rPr>
          <w:rFonts w:cstheme="minorHAnsi"/>
          <w:lang w:val="en-GB"/>
        </w:rPr>
        <w:t xml:space="preserve"> the equipment if it exists.</w:t>
      </w:r>
    </w:p>
    <w:p w:rsidR="00D95D6C" w:rsidRPr="00D95D6C" w:rsidRDefault="00D95D6C" w:rsidP="00D95D6C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lastRenderedPageBreak/>
        <w:t xml:space="preserve">If you receive </w:t>
      </w:r>
      <w:r w:rsidRPr="00D95D6C">
        <w:rPr>
          <w:rFonts w:cstheme="minorHAnsi"/>
          <w:b/>
          <w:lang w:val="en-GB"/>
        </w:rPr>
        <w:t>Repair command</w:t>
      </w:r>
      <w:r w:rsidRPr="00D95D6C">
        <w:rPr>
          <w:rFonts w:cstheme="minorHAnsi"/>
          <w:lang w:val="en-GB"/>
        </w:rPr>
        <w:t xml:space="preserve">, you should </w:t>
      </w:r>
      <w:r w:rsidRPr="00D95D6C">
        <w:rPr>
          <w:rFonts w:cstheme="minorHAnsi"/>
          <w:b/>
          <w:lang w:val="en-GB"/>
        </w:rPr>
        <w:t>Repair</w:t>
      </w:r>
      <w:r w:rsidRPr="00D95D6C">
        <w:rPr>
          <w:rFonts w:cstheme="minorHAnsi"/>
          <w:lang w:val="en-GB"/>
        </w:rPr>
        <w:t xml:space="preserve"> the equipment if it exists and place it on </w:t>
      </w:r>
      <w:r w:rsidRPr="00D95D6C">
        <w:rPr>
          <w:rFonts w:cstheme="minorHAnsi"/>
          <w:b/>
          <w:lang w:val="en-GB"/>
        </w:rPr>
        <w:t>last position</w:t>
      </w:r>
      <w:r w:rsidRPr="00D95D6C">
        <w:rPr>
          <w:rFonts w:cstheme="minorHAnsi"/>
          <w:lang w:val="en-GB"/>
        </w:rPr>
        <w:t>.</w:t>
      </w:r>
    </w:p>
    <w:p w:rsidR="00D95D6C" w:rsidRPr="00D95D6C" w:rsidRDefault="00D95D6C" w:rsidP="00D95D6C">
      <w:pPr>
        <w:rPr>
          <w:rFonts w:cstheme="minorHAnsi"/>
          <w:lang w:val="bg-BG"/>
        </w:rPr>
      </w:pPr>
      <w:r w:rsidRPr="00D95D6C">
        <w:rPr>
          <w:rFonts w:cstheme="minorHAnsi"/>
          <w:lang w:val="en-GB"/>
        </w:rPr>
        <w:t xml:space="preserve">If you receive </w:t>
      </w:r>
      <w:r w:rsidRPr="00D95D6C">
        <w:rPr>
          <w:rFonts w:cstheme="minorHAnsi"/>
          <w:b/>
          <w:lang w:val="en-GB"/>
        </w:rPr>
        <w:t>Upgrade command</w:t>
      </w:r>
      <w:r w:rsidRPr="00D95D6C">
        <w:rPr>
          <w:rFonts w:cstheme="minorHAnsi"/>
          <w:lang w:val="en-GB"/>
        </w:rPr>
        <w:t xml:space="preserve">, you should check if the equipment exists and </w:t>
      </w:r>
      <w:r w:rsidRPr="00D95D6C">
        <w:rPr>
          <w:rFonts w:cstheme="minorHAnsi"/>
          <w:b/>
          <w:lang w:val="en-GB"/>
        </w:rPr>
        <w:t>insert</w:t>
      </w:r>
      <w:r w:rsidRPr="00D95D6C">
        <w:rPr>
          <w:rFonts w:cstheme="minorHAnsi"/>
          <w:lang w:val="en-GB"/>
        </w:rPr>
        <w:t xml:space="preserve"> after it the upgrade in the following format: </w:t>
      </w:r>
      <w:r w:rsidRPr="005F0AF2">
        <w:rPr>
          <w:rFonts w:ascii="Consolas" w:hAnsi="Consolas" w:cstheme="minorHAnsi"/>
          <w:lang w:val="en-GB"/>
        </w:rPr>
        <w:t>"</w:t>
      </w:r>
      <w:r w:rsidRPr="005F0AF2">
        <w:rPr>
          <w:rFonts w:ascii="Consolas" w:hAnsi="Consolas" w:cstheme="minorHAnsi"/>
          <w:b/>
          <w:lang w:val="en-GB"/>
        </w:rPr>
        <w:t>{equipment</w:t>
      </w:r>
      <w:proofErr w:type="gramStart"/>
      <w:r w:rsidRPr="005F0AF2">
        <w:rPr>
          <w:rFonts w:ascii="Consolas" w:hAnsi="Consolas" w:cstheme="minorHAnsi"/>
          <w:b/>
          <w:lang w:val="en-GB"/>
        </w:rPr>
        <w:t>}:</w:t>
      </w:r>
      <w:proofErr w:type="gramEnd"/>
      <w:r w:rsidRPr="005F0AF2">
        <w:rPr>
          <w:rFonts w:ascii="Consolas" w:hAnsi="Consolas" w:cstheme="minorHAnsi"/>
          <w:b/>
          <w:lang w:val="en-GB"/>
        </w:rPr>
        <w:t>{upgrade}";</w:t>
      </w:r>
    </w:p>
    <w:p w:rsidR="00D95D6C" w:rsidRPr="00D95D6C" w:rsidRDefault="00D95D6C" w:rsidP="005F0AF2">
      <w:pPr>
        <w:pStyle w:val="Heading3"/>
        <w:rPr>
          <w:noProof/>
        </w:rPr>
      </w:pPr>
      <w:r w:rsidRPr="00D95D6C">
        <w:rPr>
          <w:noProof/>
        </w:rPr>
        <w:t>Input / Consrtaints</w:t>
      </w:r>
    </w:p>
    <w:p w:rsidR="00D95D6C" w:rsidRPr="00D95D6C" w:rsidRDefault="00D95D6C" w:rsidP="00D95D6C">
      <w:pPr>
        <w:rPr>
          <w:rFonts w:cstheme="minorHAnsi"/>
        </w:rPr>
      </w:pPr>
      <w:r w:rsidRPr="00D95D6C">
        <w:rPr>
          <w:rFonts w:cstheme="minorHAnsi"/>
        </w:rPr>
        <w:t xml:space="preserve">You will receive an </w:t>
      </w:r>
      <w:r w:rsidRPr="00D95D6C">
        <w:rPr>
          <w:rStyle w:val="Strong"/>
          <w:rFonts w:cstheme="minorHAnsi"/>
        </w:rPr>
        <w:t>array of strings</w:t>
      </w:r>
      <w:r w:rsidRPr="00D95D6C">
        <w:rPr>
          <w:rFonts w:cstheme="minorHAnsi"/>
        </w:rPr>
        <w:t>. Each element of the array is a command.</w:t>
      </w:r>
    </w:p>
    <w:p w:rsidR="00D01508" w:rsidRPr="00D01508" w:rsidRDefault="00D95D6C" w:rsidP="00D22936">
      <w:pPr>
        <w:pStyle w:val="ListParagraph"/>
        <w:numPr>
          <w:ilvl w:val="0"/>
          <w:numId w:val="11"/>
        </w:numPr>
        <w:rPr>
          <w:noProof/>
        </w:rPr>
      </w:pPr>
      <w:r w:rsidRPr="00D95D6C">
        <w:rPr>
          <w:rFonts w:cstheme="minorHAnsi"/>
          <w:noProof/>
        </w:rPr>
        <w:t xml:space="preserve">In the </w:t>
      </w:r>
      <w:r w:rsidRPr="00D95D6C">
        <w:rPr>
          <w:rStyle w:val="Strong"/>
          <w:rFonts w:cstheme="minorHAnsi"/>
        </w:rPr>
        <w:t>first input element,</w:t>
      </w:r>
      <w:r w:rsidR="00D01508">
        <w:rPr>
          <w:rFonts w:cstheme="minorHAnsi"/>
          <w:noProof/>
        </w:rPr>
        <w:t xml:space="preserve"> you will receive Pesho</w:t>
      </w:r>
      <w:r w:rsidR="009778F1">
        <w:rPr>
          <w:rFonts w:cstheme="minorHAnsi"/>
          <w:noProof/>
        </w:rPr>
        <w:t>'</w:t>
      </w:r>
      <w:r w:rsidRPr="00D95D6C">
        <w:rPr>
          <w:rFonts w:cstheme="minorHAnsi"/>
          <w:noProof/>
        </w:rPr>
        <w:t xml:space="preserve">s </w:t>
      </w:r>
      <w:r w:rsidRPr="00D95D6C">
        <w:rPr>
          <w:rFonts w:cstheme="minorHAnsi"/>
          <w:b/>
          <w:noProof/>
        </w:rPr>
        <w:t>inventory</w:t>
      </w:r>
      <w:r w:rsidRPr="00D95D6C">
        <w:rPr>
          <w:rFonts w:cstheme="minorHAnsi"/>
          <w:noProof/>
        </w:rPr>
        <w:t xml:space="preserve"> – sequence of equipment names, separated by space.</w:t>
      </w:r>
    </w:p>
    <w:p w:rsidR="00D95D6C" w:rsidRPr="00D95D6C" w:rsidRDefault="00D95D6C" w:rsidP="00D01508">
      <w:pPr>
        <w:pStyle w:val="Heading3"/>
        <w:rPr>
          <w:noProof/>
        </w:rPr>
      </w:pPr>
      <w:r w:rsidRPr="00D95D6C">
        <w:rPr>
          <w:noProof/>
        </w:rPr>
        <w:t>Output</w:t>
      </w:r>
    </w:p>
    <w:p w:rsidR="00D95D6C" w:rsidRPr="00D95D6C" w:rsidRDefault="00D95D6C" w:rsidP="00D2293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 w:rsidRPr="00D95D6C">
        <w:rPr>
          <w:rFonts w:cstheme="minorHAnsi"/>
          <w:noProof/>
        </w:rPr>
        <w:t xml:space="preserve">As output you must print </w:t>
      </w:r>
      <w:r w:rsidR="00D01508">
        <w:rPr>
          <w:rFonts w:cstheme="minorHAnsi"/>
        </w:rPr>
        <w:t>Pesho</w:t>
      </w:r>
      <w:r w:rsidR="009778F1">
        <w:rPr>
          <w:rFonts w:cstheme="minorHAnsi"/>
        </w:rPr>
        <w:t>'</w:t>
      </w:r>
      <w:r w:rsidRPr="00D95D6C">
        <w:rPr>
          <w:rFonts w:cstheme="minorHAnsi"/>
        </w:rPr>
        <w:t xml:space="preserve">s </w:t>
      </w:r>
      <w:r w:rsidRPr="00D95D6C">
        <w:rPr>
          <w:rFonts w:cstheme="minorHAnsi"/>
          <w:b/>
        </w:rPr>
        <w:t>inventory</w:t>
      </w:r>
      <w:r w:rsidRPr="00D95D6C">
        <w:rPr>
          <w:rFonts w:cstheme="minorHAnsi"/>
          <w:noProof/>
        </w:rPr>
        <w:t xml:space="preserve">. </w:t>
      </w:r>
    </w:p>
    <w:p w:rsidR="00D95D6C" w:rsidRPr="00D95D6C" w:rsidRDefault="00D95D6C" w:rsidP="005F0AF2">
      <w:pPr>
        <w:pStyle w:val="Heading3"/>
        <w:rPr>
          <w:noProof/>
        </w:rPr>
      </w:pPr>
      <w:r w:rsidRPr="00D95D6C">
        <w:rPr>
          <w:noProof/>
        </w:rPr>
        <w:t>Constraints</w:t>
      </w:r>
    </w:p>
    <w:p w:rsidR="00D95D6C" w:rsidRPr="00D95D6C" w:rsidRDefault="00D95D6C" w:rsidP="00D22936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D95D6C">
        <w:rPr>
          <w:rFonts w:cstheme="minorHAnsi"/>
          <w:noProof/>
        </w:rPr>
        <w:t>The</w:t>
      </w:r>
      <w:r w:rsidRPr="00D95D6C">
        <w:rPr>
          <w:rFonts w:cstheme="minorHAnsi"/>
          <w:b/>
          <w:noProof/>
        </w:rPr>
        <w:t xml:space="preserve"> command will always be valid.</w:t>
      </w:r>
    </w:p>
    <w:p w:rsidR="00D95D6C" w:rsidRPr="00D95D6C" w:rsidRDefault="00D95D6C" w:rsidP="00D22936">
      <w:pPr>
        <w:pStyle w:val="ListParagraph"/>
        <w:numPr>
          <w:ilvl w:val="0"/>
          <w:numId w:val="9"/>
        </w:numPr>
        <w:rPr>
          <w:rFonts w:cstheme="minorHAnsi"/>
        </w:rPr>
      </w:pPr>
      <w:r w:rsidRPr="00D95D6C">
        <w:rPr>
          <w:rFonts w:cstheme="minorHAnsi"/>
          <w:noProof/>
        </w:rPr>
        <w:t xml:space="preserve">The </w:t>
      </w:r>
      <w:r w:rsidRPr="00D95D6C">
        <w:rPr>
          <w:rFonts w:cstheme="minorHAnsi"/>
          <w:b/>
        </w:rPr>
        <w:t xml:space="preserve">equipment </w:t>
      </w:r>
      <w:r w:rsidRPr="00D95D6C">
        <w:rPr>
          <w:rFonts w:cstheme="minorHAnsi"/>
        </w:rPr>
        <w:t xml:space="preserve">and </w:t>
      </w:r>
      <w:r w:rsidRPr="00D95D6C">
        <w:rPr>
          <w:rFonts w:cstheme="minorHAnsi"/>
          <w:b/>
        </w:rPr>
        <w:t>Upgrade</w:t>
      </w:r>
      <w:r w:rsidRPr="00D95D6C">
        <w:rPr>
          <w:rFonts w:cstheme="minorHAnsi"/>
        </w:rPr>
        <w:t xml:space="preserve"> will be strings and will contain any character, except </w:t>
      </w:r>
      <w:r w:rsidR="009778F1">
        <w:rPr>
          <w:rFonts w:cstheme="minorHAnsi"/>
          <w:b/>
        </w:rPr>
        <w:t>'</w:t>
      </w:r>
      <w:r w:rsidRPr="00D95D6C">
        <w:rPr>
          <w:rFonts w:cstheme="minorHAnsi"/>
          <w:b/>
        </w:rPr>
        <w:t>-</w:t>
      </w:r>
      <w:r w:rsidR="009778F1">
        <w:rPr>
          <w:rFonts w:cstheme="minorHAnsi"/>
          <w:b/>
        </w:rPr>
        <w:t>'</w:t>
      </w:r>
      <w:r w:rsidRPr="00D95D6C">
        <w:rPr>
          <w:rFonts w:cstheme="minorHAnsi"/>
        </w:rPr>
        <w:t>.</w:t>
      </w:r>
    </w:p>
    <w:p w:rsidR="00D95D6C" w:rsidRPr="005F0AF2" w:rsidRDefault="00D95D6C" w:rsidP="00D22936">
      <w:pPr>
        <w:pStyle w:val="ListParagraph"/>
        <w:numPr>
          <w:ilvl w:val="0"/>
          <w:numId w:val="8"/>
        </w:numPr>
        <w:rPr>
          <w:rFonts w:cstheme="minorHAnsi"/>
          <w:noProof/>
        </w:rPr>
      </w:pPr>
      <w:r w:rsidRPr="00D95D6C">
        <w:rPr>
          <w:rFonts w:cstheme="minorHAnsi"/>
          <w:noProof/>
        </w:rPr>
        <w:t xml:space="preserve">Allowed working </w:t>
      </w:r>
      <w:r w:rsidRPr="00D95D6C">
        <w:rPr>
          <w:rFonts w:cstheme="minorHAnsi"/>
          <w:b/>
          <w:noProof/>
        </w:rPr>
        <w:t>time</w:t>
      </w:r>
      <w:r w:rsidRPr="00D95D6C">
        <w:rPr>
          <w:rFonts w:cstheme="minorHAnsi"/>
          <w:noProof/>
        </w:rPr>
        <w:t xml:space="preserve"> / </w:t>
      </w:r>
      <w:r w:rsidRPr="00D95D6C">
        <w:rPr>
          <w:rFonts w:cstheme="minorHAnsi"/>
          <w:b/>
          <w:noProof/>
        </w:rPr>
        <w:t>memory</w:t>
      </w:r>
      <w:r w:rsidRPr="00D95D6C">
        <w:rPr>
          <w:rFonts w:cstheme="minorHAnsi"/>
          <w:noProof/>
        </w:rPr>
        <w:t xml:space="preserve">: </w:t>
      </w:r>
      <w:r w:rsidRPr="00D95D6C">
        <w:rPr>
          <w:rFonts w:cstheme="minorHAnsi"/>
          <w:b/>
          <w:noProof/>
        </w:rPr>
        <w:t>100ms</w:t>
      </w:r>
      <w:r w:rsidRPr="00D95D6C">
        <w:rPr>
          <w:rFonts w:cstheme="minorHAnsi"/>
          <w:noProof/>
        </w:rPr>
        <w:t xml:space="preserve"> / </w:t>
      </w:r>
      <w:r w:rsidRPr="00D95D6C">
        <w:rPr>
          <w:rFonts w:cstheme="minorHAnsi"/>
          <w:b/>
          <w:noProof/>
        </w:rPr>
        <w:t>16MB</w:t>
      </w:r>
      <w:r w:rsidRPr="00D95D6C">
        <w:rPr>
          <w:rFonts w:cstheme="minorHAnsi"/>
          <w:noProof/>
        </w:rPr>
        <w:t>.</w:t>
      </w:r>
    </w:p>
    <w:p w:rsidR="00D95D6C" w:rsidRPr="00D95D6C" w:rsidRDefault="00D95D6C" w:rsidP="005F0AF2">
      <w:pPr>
        <w:rPr>
          <w:rStyle w:val="Strong"/>
          <w:rFonts w:cstheme="minorHAnsi"/>
          <w:i/>
        </w:rPr>
      </w:pPr>
      <w:r w:rsidRPr="00D95D6C">
        <w:rPr>
          <w:rStyle w:val="Strong"/>
          <w:rFonts w:cstheme="minorHAnsi"/>
          <w:i/>
        </w:rPr>
        <w:t>Scroll down to see examples.</w:t>
      </w:r>
    </w:p>
    <w:p w:rsidR="00D95D6C" w:rsidRPr="00D95D6C" w:rsidRDefault="00D95D6C" w:rsidP="005F0AF2">
      <w:pPr>
        <w:pStyle w:val="Heading3"/>
        <w:rPr>
          <w:noProof/>
        </w:rPr>
      </w:pPr>
      <w:r w:rsidRPr="00D95D6C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D95D6C" w:rsidRPr="00D95D6C" w:rsidTr="00D01508">
        <w:tc>
          <w:tcPr>
            <w:tcW w:w="2737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:rsidR="00D95D6C" w:rsidRPr="00D95D6C" w:rsidRDefault="00D95D6C" w:rsidP="00132FE4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Comment</w:t>
            </w:r>
          </w:p>
        </w:tc>
      </w:tr>
      <w:tr w:rsidR="00D95D6C" w:rsidRPr="00D95D6C" w:rsidTr="00D01508">
        <w:trPr>
          <w:trHeight w:val="2078"/>
        </w:trPr>
        <w:tc>
          <w:tcPr>
            <w:tcW w:w="2737" w:type="dxa"/>
          </w:tcPr>
          <w:p w:rsidR="00D95D6C" w:rsidRPr="00D01508" w:rsidRDefault="00D01508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[</w:t>
            </w:r>
            <w:r w:rsidR="009778F1"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SWORD Shield Spear</w:t>
            </w:r>
            <w:r w:rsidR="009778F1"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,</w:t>
            </w:r>
          </w:p>
          <w:p w:rsidR="00D95D6C" w:rsidRPr="00D01508" w:rsidRDefault="009778F1" w:rsidP="00132FE4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Buy Bag</w:t>
            </w: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,</w:t>
            </w:r>
          </w:p>
          <w:p w:rsidR="00D95D6C" w:rsidRPr="00D01508" w:rsidRDefault="009778F1" w:rsidP="00132FE4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Trash Shield</w:t>
            </w: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,</w:t>
            </w:r>
          </w:p>
          <w:p w:rsidR="00D95D6C" w:rsidRPr="00D01508" w:rsidRDefault="009778F1" w:rsidP="00132FE4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Repair Spear</w:t>
            </w: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,</w:t>
            </w:r>
          </w:p>
          <w:p w:rsidR="009713E2" w:rsidRPr="009713E2" w:rsidRDefault="009778F1" w:rsidP="009713E2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Upgrade SWORD-Steel</w:t>
            </w:r>
            <w:r w:rsidR="009713E2">
              <w:rPr>
                <w:rFonts w:cstheme="minorHAnsi"/>
                <w:b w:val="0"/>
              </w:rPr>
              <w:t>'</w:t>
            </w:r>
          </w:p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]</w:t>
            </w:r>
          </w:p>
        </w:tc>
        <w:tc>
          <w:tcPr>
            <w:tcW w:w="3240" w:type="dxa"/>
          </w:tcPr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We receive the inventory =&gt; SWORD, Shield, Spear</w:t>
            </w:r>
          </w:p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We Buy Bag =&gt; SWORD, Shield, Spear, Bag</w:t>
            </w:r>
          </w:p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Trash Shield =&gt; SWORD, Spear, Bag</w:t>
            </w:r>
          </w:p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Repair Spear =&gt; SWORD, Bag, Spear</w:t>
            </w:r>
          </w:p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We add Upgrade =&gt; SWORD, SWORD:Steel, Bag,Spear</w:t>
            </w:r>
          </w:p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We print the inventory.</w:t>
            </w:r>
          </w:p>
        </w:tc>
      </w:tr>
      <w:tr w:rsidR="00D95D6C" w:rsidRPr="00D95D6C" w:rsidTr="00D01508">
        <w:trPr>
          <w:trHeight w:val="2078"/>
        </w:trPr>
        <w:tc>
          <w:tcPr>
            <w:tcW w:w="2737" w:type="dxa"/>
          </w:tcPr>
          <w:p w:rsidR="00D95D6C" w:rsidRPr="00D01508" w:rsidRDefault="00D01508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[</w:t>
            </w:r>
            <w:r w:rsidR="009778F1"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SWORD Shield Spear</w:t>
            </w:r>
            <w:r w:rsidR="009778F1"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,</w:t>
            </w:r>
          </w:p>
          <w:p w:rsidR="00D95D6C" w:rsidRPr="00D01508" w:rsidRDefault="009778F1" w:rsidP="00132FE4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Trash Bow</w:t>
            </w: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,</w:t>
            </w:r>
          </w:p>
          <w:p w:rsidR="00D95D6C" w:rsidRPr="00D01508" w:rsidRDefault="009778F1" w:rsidP="00132FE4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Repair Shield</w:t>
            </w: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,</w:t>
            </w:r>
          </w:p>
          <w:p w:rsidR="00D95D6C" w:rsidRPr="00D01508" w:rsidRDefault="009778F1" w:rsidP="00FF7B18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Upgrade Helmet-V</w:t>
            </w:r>
            <w:r>
              <w:rPr>
                <w:rFonts w:cstheme="minorHAnsi"/>
                <w:b w:val="0"/>
              </w:rPr>
              <w:t>'</w:t>
            </w:r>
            <w:r w:rsidR="00D95D6C" w:rsidRPr="00D01508">
              <w:rPr>
                <w:rFonts w:cstheme="minorHAnsi"/>
                <w:b w:val="0"/>
              </w:rPr>
              <w:t>]</w:t>
            </w:r>
          </w:p>
        </w:tc>
        <w:tc>
          <w:tcPr>
            <w:tcW w:w="3240" w:type="dxa"/>
          </w:tcPr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:rsidR="00D95D6C" w:rsidRPr="00D01508" w:rsidRDefault="00D95D6C" w:rsidP="00132FE4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:rsidR="00123F3F" w:rsidRPr="00123F3F" w:rsidRDefault="00C4420E" w:rsidP="00165B65">
      <w:pPr>
        <w:pStyle w:val="Heading2"/>
        <w:numPr>
          <w:ilvl w:val="0"/>
          <w:numId w:val="17"/>
        </w:numPr>
      </w:pPr>
      <w:r>
        <w:t>*</w:t>
      </w:r>
      <w:r w:rsidR="00123F3F" w:rsidRPr="00123F3F">
        <w:t xml:space="preserve">Build a Wall </w:t>
      </w:r>
    </w:p>
    <w:p w:rsidR="00123F3F" w:rsidRPr="00123F3F" w:rsidRDefault="00123F3F" w:rsidP="00123F3F">
      <w:pPr>
        <w:rPr>
          <w:rFonts w:cstheme="minorHAnsi"/>
        </w:rPr>
      </w:pPr>
      <w:r w:rsidRPr="00123F3F">
        <w:rPr>
          <w:rFonts w:cstheme="minorHAnsi"/>
        </w:rPr>
        <w:t xml:space="preserve">Write a JS program that keeps track of the construction of a </w:t>
      </w:r>
      <w:r w:rsidRPr="009778F1">
        <w:rPr>
          <w:rFonts w:cstheme="minorHAnsi"/>
          <w:b/>
        </w:rPr>
        <w:t>30-foot</w:t>
      </w:r>
      <w:r w:rsidRPr="00123F3F">
        <w:rPr>
          <w:rFonts w:cstheme="minorHAnsi"/>
        </w:rPr>
        <w:t xml:space="preserve"> wall. You will be given an </w:t>
      </w:r>
      <w:r w:rsidRPr="009778F1">
        <w:rPr>
          <w:rFonts w:cstheme="minorHAnsi"/>
          <w:b/>
        </w:rPr>
        <w:t>array of strings</w:t>
      </w:r>
      <w:r w:rsidRPr="00123F3F">
        <w:rPr>
          <w:rFonts w:cstheme="minorHAnsi"/>
        </w:rPr>
        <w:t xml:space="preserve"> that must be parsed as </w:t>
      </w:r>
      <w:r w:rsidRPr="009778F1">
        <w:rPr>
          <w:rFonts w:cstheme="minorHAnsi"/>
          <w:b/>
        </w:rPr>
        <w:t>numbers</w:t>
      </w:r>
      <w:r w:rsidRPr="00123F3F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9778F1">
        <w:rPr>
          <w:rFonts w:cstheme="minorHAnsi"/>
          <w:b/>
        </w:rPr>
        <w:t>add 1</w:t>
      </w:r>
      <w:r w:rsidRPr="00123F3F">
        <w:rPr>
          <w:rFonts w:cstheme="minorHAnsi"/>
        </w:rPr>
        <w:t xml:space="preserve"> foot of height per day by using 195 cubic yards of concrete. All crews work simultaneously (see examples), meaning all </w:t>
      </w:r>
      <w:r w:rsidRPr="00123F3F">
        <w:rPr>
          <w:rFonts w:cstheme="minorHAnsi"/>
        </w:rPr>
        <w:lastRenderedPageBreak/>
        <w:t>sections that aren</w:t>
      </w:r>
      <w:r w:rsidR="009778F1">
        <w:rPr>
          <w:rFonts w:cstheme="minorHAnsi"/>
        </w:rPr>
        <w:t>'</w:t>
      </w:r>
      <w:r w:rsidRPr="00123F3F">
        <w:rPr>
          <w:rFonts w:cstheme="minorHAnsi"/>
        </w:rPr>
        <w:t xml:space="preserve">t completed (are less than 30 feet high) grow by 1 foot every day. When a section of the wall is complete, its crew is relieved. </w:t>
      </w:r>
    </w:p>
    <w:p w:rsidR="00123F3F" w:rsidRPr="00123F3F" w:rsidRDefault="00123F3F" w:rsidP="00123F3F">
      <w:pPr>
        <w:rPr>
          <w:rFonts w:cstheme="minorHAnsi"/>
        </w:rPr>
      </w:pPr>
      <w:r w:rsidRPr="00123F3F">
        <w:rPr>
          <w:rFonts w:cstheme="minorHAnsi"/>
        </w:rPr>
        <w:t xml:space="preserve">Your program needs to keep track of how much concrete is used </w:t>
      </w:r>
      <w:r w:rsidRPr="009778F1">
        <w:rPr>
          <w:rFonts w:cstheme="minorHAnsi"/>
          <w:b/>
        </w:rPr>
        <w:t>daily</w:t>
      </w:r>
      <w:r w:rsidRPr="00123F3F">
        <w:rPr>
          <w:rFonts w:cstheme="minorHAnsi"/>
        </w:rPr>
        <w:t xml:space="preserve"> until the completion of the entire wall. At the end, print on a single line, separated by comma and space, the amount of concrete used each day, and on a second line, the </w:t>
      </w:r>
      <w:r w:rsidRPr="009778F1">
        <w:rPr>
          <w:rFonts w:cstheme="minorHAnsi"/>
          <w:b/>
        </w:rPr>
        <w:t>final cost</w:t>
      </w:r>
      <w:r w:rsidRPr="00123F3F">
        <w:rPr>
          <w:rFonts w:cstheme="minorHAnsi"/>
        </w:rPr>
        <w:t xml:space="preserve"> of the wall. One cubic yard of concrete costs 1900 pesos. </w:t>
      </w:r>
    </w:p>
    <w:p w:rsidR="00123F3F" w:rsidRPr="00123F3F" w:rsidRDefault="00123F3F" w:rsidP="00123F3F">
      <w:pPr>
        <w:pStyle w:val="Heading3"/>
      </w:pPr>
      <w:r w:rsidRPr="00123F3F">
        <w:t xml:space="preserve">Input </w:t>
      </w:r>
    </w:p>
    <w:p w:rsidR="00123F3F" w:rsidRPr="00123F3F" w:rsidRDefault="00123F3F" w:rsidP="00123F3F">
      <w:pPr>
        <w:rPr>
          <w:rFonts w:cstheme="minorHAnsi"/>
        </w:rPr>
      </w:pPr>
      <w:r w:rsidRPr="00123F3F">
        <w:rPr>
          <w:rFonts w:cstheme="minorHAnsi"/>
        </w:rPr>
        <w:t xml:space="preserve">Your program will receive an </w:t>
      </w:r>
      <w:r w:rsidRPr="009778F1">
        <w:rPr>
          <w:rFonts w:cstheme="minorHAnsi"/>
          <w:b/>
        </w:rPr>
        <w:t>array of strings</w:t>
      </w:r>
      <w:r w:rsidRPr="00123F3F">
        <w:rPr>
          <w:rFonts w:cstheme="minorHAnsi"/>
        </w:rPr>
        <w:t xml:space="preserve"> representing </w:t>
      </w:r>
      <w:r w:rsidRPr="009778F1">
        <w:rPr>
          <w:rFonts w:cstheme="minorHAnsi"/>
          <w:b/>
        </w:rPr>
        <w:t>numbers as a parameter</w:t>
      </w:r>
      <w:r w:rsidRPr="00123F3F">
        <w:rPr>
          <w:rFonts w:cstheme="minorHAnsi"/>
        </w:rPr>
        <w:t xml:space="preserve">. </w:t>
      </w:r>
    </w:p>
    <w:p w:rsidR="00123F3F" w:rsidRPr="00123F3F" w:rsidRDefault="00123F3F" w:rsidP="00123F3F">
      <w:pPr>
        <w:pStyle w:val="Heading3"/>
      </w:pPr>
      <w:r w:rsidRPr="00123F3F">
        <w:t xml:space="preserve">Output </w:t>
      </w:r>
    </w:p>
    <w:p w:rsidR="00123F3F" w:rsidRPr="00123F3F" w:rsidRDefault="00123F3F" w:rsidP="00123F3F">
      <w:pPr>
        <w:rPr>
          <w:rFonts w:cstheme="minorHAnsi"/>
        </w:rPr>
      </w:pPr>
      <w:r w:rsidRPr="00123F3F">
        <w:rPr>
          <w:rFonts w:cstheme="minorHAnsi"/>
        </w:rPr>
        <w:t xml:space="preserve">Print on the console on </w:t>
      </w:r>
      <w:r w:rsidRPr="009778F1">
        <w:rPr>
          <w:rFonts w:cstheme="minorHAnsi"/>
          <w:b/>
        </w:rPr>
        <w:t>one line</w:t>
      </w:r>
      <w:r w:rsidRPr="00123F3F">
        <w:rPr>
          <w:rFonts w:cstheme="minorHAnsi"/>
        </w:rPr>
        <w:t xml:space="preserve"> the</w:t>
      </w:r>
      <w:r w:rsidRPr="009778F1">
        <w:rPr>
          <w:rFonts w:cstheme="minorHAnsi"/>
          <w:b/>
        </w:rPr>
        <w:t xml:space="preserve"> amount of concrete used each day separated by comma and space</w:t>
      </w:r>
      <w:r w:rsidRPr="00123F3F">
        <w:rPr>
          <w:rFonts w:cstheme="minorHAnsi"/>
        </w:rPr>
        <w:t xml:space="preserve">, and on a </w:t>
      </w:r>
      <w:r w:rsidRPr="009778F1">
        <w:rPr>
          <w:rFonts w:cstheme="minorHAnsi"/>
          <w:b/>
        </w:rPr>
        <w:t>second line</w:t>
      </w:r>
      <w:r w:rsidRPr="00123F3F">
        <w:rPr>
          <w:rFonts w:cstheme="minorHAnsi"/>
        </w:rPr>
        <w:t xml:space="preserve">, the </w:t>
      </w:r>
      <w:r w:rsidRPr="009778F1">
        <w:rPr>
          <w:rFonts w:cstheme="minorHAnsi"/>
          <w:b/>
        </w:rPr>
        <w:t>final cost</w:t>
      </w:r>
      <w:r w:rsidRPr="00123F3F">
        <w:rPr>
          <w:rFonts w:cstheme="minorHAnsi"/>
        </w:rPr>
        <w:t xml:space="preserve"> of the wall. </w:t>
      </w:r>
    </w:p>
    <w:p w:rsidR="009778F1" w:rsidRDefault="00123F3F" w:rsidP="009778F1">
      <w:pPr>
        <w:pStyle w:val="Heading3"/>
      </w:pPr>
      <w:r w:rsidRPr="00123F3F">
        <w:t xml:space="preserve">Constraints </w:t>
      </w:r>
    </w:p>
    <w:p w:rsidR="009778F1" w:rsidRDefault="00123F3F" w:rsidP="00D22936">
      <w:pPr>
        <w:pStyle w:val="ListParagraph"/>
        <w:numPr>
          <w:ilvl w:val="0"/>
          <w:numId w:val="8"/>
        </w:numPr>
        <w:rPr>
          <w:rFonts w:cstheme="minorHAnsi"/>
        </w:rPr>
      </w:pPr>
      <w:r w:rsidRPr="009778F1">
        <w:rPr>
          <w:rFonts w:cstheme="minorHAnsi"/>
        </w:rPr>
        <w:t>The wall may contain up to 2000 sections (2000 e</w:t>
      </w:r>
      <w:r w:rsidR="009778F1">
        <w:rPr>
          <w:rFonts w:cstheme="minorHAnsi"/>
        </w:rPr>
        <w:t xml:space="preserve">lements in the initial array) </w:t>
      </w:r>
    </w:p>
    <w:p w:rsidR="00123F3F" w:rsidRPr="009778F1" w:rsidRDefault="00123F3F" w:rsidP="00D22936">
      <w:pPr>
        <w:pStyle w:val="ListParagraph"/>
        <w:numPr>
          <w:ilvl w:val="0"/>
          <w:numId w:val="8"/>
        </w:numPr>
        <w:rPr>
          <w:rFonts w:cstheme="minorHAnsi"/>
        </w:rPr>
      </w:pPr>
      <w:r w:rsidRPr="009778F1">
        <w:rPr>
          <w:rFonts w:cstheme="minorHAnsi"/>
        </w:rPr>
        <w:t xml:space="preserve">Starting height for each section is within range [0…30] </w:t>
      </w:r>
    </w:p>
    <w:p w:rsidR="00123F3F" w:rsidRDefault="00123F3F" w:rsidP="00123F3F">
      <w:pPr>
        <w:pStyle w:val="Heading3"/>
      </w:pPr>
      <w:r w:rsidRPr="00123F3F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126EB4" w:rsidRPr="00D95D6C" w:rsidTr="00126EB4">
        <w:tc>
          <w:tcPr>
            <w:tcW w:w="3032" w:type="dxa"/>
            <w:shd w:val="clear" w:color="auto" w:fill="D9D9D9" w:themeFill="background1" w:themeFillShade="D9"/>
          </w:tcPr>
          <w:p w:rsidR="00126EB4" w:rsidRPr="00D95D6C" w:rsidRDefault="00126EB4" w:rsidP="00132FE4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126EB4" w:rsidRPr="00D95D6C" w:rsidRDefault="00126EB4" w:rsidP="00132FE4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</w:tr>
      <w:tr w:rsidR="00126EB4" w:rsidRPr="00D01508" w:rsidTr="00126EB4">
        <w:trPr>
          <w:trHeight w:val="895"/>
        </w:trPr>
        <w:tc>
          <w:tcPr>
            <w:tcW w:w="3032" w:type="dxa"/>
          </w:tcPr>
          <w:p w:rsidR="00126EB4" w:rsidRPr="009778F1" w:rsidRDefault="00126EB4" w:rsidP="00132FE4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778F1">
              <w:rPr>
                <w:rFonts w:asciiTheme="minorHAnsi" w:hAnsiTheme="minorHAnsi"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:rsidR="00126EB4" w:rsidRPr="009778F1" w:rsidRDefault="00126EB4" w:rsidP="009778F1">
            <w:pPr>
              <w:rPr>
                <w:rFonts w:cstheme="minorHAnsi"/>
              </w:rPr>
            </w:pPr>
            <w:r w:rsidRPr="009778F1">
              <w:rPr>
                <w:rFonts w:cstheme="minorHAnsi"/>
              </w:rPr>
              <w:t xml:space="preserve">585, 585, 390, 390, 390, 195, 195, 195, 195 </w:t>
            </w:r>
          </w:p>
          <w:p w:rsidR="00126EB4" w:rsidRPr="009778F1" w:rsidRDefault="00126EB4" w:rsidP="009778F1">
            <w:pPr>
              <w:rPr>
                <w:rFonts w:cstheme="minorHAnsi"/>
              </w:rPr>
            </w:pPr>
            <w:r>
              <w:rPr>
                <w:rFonts w:cstheme="minorHAnsi"/>
              </w:rPr>
              <w:t>5928000 pesos</w:t>
            </w:r>
          </w:p>
        </w:tc>
      </w:tr>
    </w:tbl>
    <w:p w:rsidR="00123F3F" w:rsidRPr="00123F3F" w:rsidRDefault="00123F3F" w:rsidP="009778F1">
      <w:pPr>
        <w:pStyle w:val="Heading3"/>
      </w:pPr>
      <w:r w:rsidRPr="00123F3F">
        <w:t xml:space="preserve">Explanation </w:t>
      </w:r>
    </w:p>
    <w:p w:rsidR="00123F3F" w:rsidRDefault="00123F3F" w:rsidP="00123F3F">
      <w:pPr>
        <w:rPr>
          <w:rFonts w:cstheme="minorHAnsi"/>
        </w:rPr>
      </w:pPr>
      <w:r w:rsidRPr="00123F3F">
        <w:rPr>
          <w:rFonts w:cstheme="minorHAnsi"/>
        </w:rPr>
        <w:t>On the first day, all three crews work, each adding 1 foot to their section, 585 cubic yards total (3 x 195). On the second day, it</w:t>
      </w:r>
      <w:r w:rsidR="009778F1">
        <w:rPr>
          <w:rFonts w:cstheme="minorHAnsi"/>
        </w:rPr>
        <w:t>'</w:t>
      </w:r>
      <w:r w:rsidRPr="00123F3F">
        <w:rPr>
          <w:rFonts w:cstheme="minorHAnsi"/>
        </w:rPr>
        <w:t>s the same with the last section reaching 30 feet and its crew being relieved (marked in green while they don</w:t>
      </w:r>
      <w:r w:rsidR="009778F1">
        <w:rPr>
          <w:rFonts w:cstheme="minorHAnsi"/>
        </w:rPr>
        <w:t>'</w:t>
      </w:r>
      <w:r w:rsidRPr="00123F3F">
        <w:rPr>
          <w:rFonts w:cstheme="minorHAnsi"/>
        </w:rPr>
        <w:t>t work). On the third day, only two crews work, using up 390 cubic yards total. This continues for 2 more days, with the second section reaching 30 feet. In the remaining 4 days, only 1 crew works, using 195 cubic yards every day. Over the entire period, 3120 cubic yards of concrete were used, costing 5</w:t>
      </w:r>
      <w:r w:rsidR="009778F1">
        <w:rPr>
          <w:rFonts w:cstheme="minorHAnsi"/>
        </w:rPr>
        <w:t>'</w:t>
      </w:r>
      <w:r w:rsidRPr="00123F3F">
        <w:rPr>
          <w:rFonts w:cstheme="minorHAnsi"/>
        </w:rPr>
        <w:t>928</w:t>
      </w:r>
      <w:r w:rsidR="009778F1">
        <w:rPr>
          <w:rFonts w:cstheme="minorHAnsi"/>
        </w:rPr>
        <w:t>'</w:t>
      </w:r>
      <w:r w:rsidRPr="00123F3F">
        <w:rPr>
          <w:rFonts w:cstheme="minorHAnsi"/>
        </w:rPr>
        <w:t xml:space="preserve">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9778F1" w:rsidTr="00C4420E">
        <w:tc>
          <w:tcPr>
            <w:tcW w:w="1998" w:type="dxa"/>
            <w:shd w:val="clear" w:color="auto" w:fill="auto"/>
          </w:tcPr>
          <w:p w:rsidR="009778F1" w:rsidRPr="009778F1" w:rsidRDefault="009778F1" w:rsidP="009778F1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[21, 25, 28]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[22, 26, 29]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9778F1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[23, 27, 30]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[24, 28, </w:t>
            </w:r>
            <w:r w:rsidRPr="009778F1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[25, 25, </w:t>
            </w:r>
            <w:r w:rsidRPr="009778F1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[26, 30, </w:t>
            </w:r>
            <w:r w:rsidRPr="009778F1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[27,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lastRenderedPageBreak/>
              <w:t>Day 7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[28,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9778F1" w:rsidTr="00C4420E">
        <w:tc>
          <w:tcPr>
            <w:tcW w:w="1998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:rsidR="009778F1" w:rsidRPr="009778F1" w:rsidRDefault="009778F1" w:rsidP="00123F3F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[29,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C4420E" w:rsidTr="00C4420E">
        <w:tc>
          <w:tcPr>
            <w:tcW w:w="1998" w:type="dxa"/>
          </w:tcPr>
          <w:p w:rsidR="00C4420E" w:rsidRPr="009778F1" w:rsidRDefault="00C4420E" w:rsidP="00123F3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:rsidR="00C4420E" w:rsidRPr="009778F1" w:rsidRDefault="00C4420E" w:rsidP="00123F3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[30,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>]</w:t>
            </w:r>
          </w:p>
        </w:tc>
      </w:tr>
    </w:tbl>
    <w:p w:rsidR="00126EB4" w:rsidRPr="009778F1" w:rsidRDefault="00123F3F" w:rsidP="00123F3F">
      <w:pPr>
        <w:rPr>
          <w:rFonts w:cstheme="minorHAnsi"/>
          <w:b/>
          <w:i/>
        </w:rPr>
      </w:pPr>
      <w:r w:rsidRPr="009778F1">
        <w:rPr>
          <w:rFonts w:cstheme="minorHAnsi"/>
          <w:b/>
          <w:i/>
        </w:rPr>
        <w:t xml:space="preserve">Scroll down for more examples. </w:t>
      </w:r>
    </w:p>
    <w:p w:rsidR="00123F3F" w:rsidRPr="00123F3F" w:rsidRDefault="00123F3F" w:rsidP="00123F3F">
      <w:pPr>
        <w:rPr>
          <w:rFonts w:cstheme="minorHAnsi"/>
        </w:rPr>
      </w:pPr>
      <w:r w:rsidRPr="00123F3F">
        <w:rPr>
          <w:rFonts w:cstheme="minorHAnsi"/>
        </w:rPr>
        <w:t xml:space="preserve"> </w:t>
      </w: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C4420E" w:rsidRPr="00D95D6C" w:rsidTr="00C4420E">
        <w:tc>
          <w:tcPr>
            <w:tcW w:w="2557" w:type="dxa"/>
            <w:shd w:val="clear" w:color="auto" w:fill="D9D9D9" w:themeFill="background1" w:themeFillShade="D9"/>
          </w:tcPr>
          <w:p w:rsidR="00C4420E" w:rsidRPr="00D95D6C" w:rsidRDefault="00C4420E" w:rsidP="00132FE4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:rsidR="00C4420E" w:rsidRPr="00D95D6C" w:rsidRDefault="00C4420E" w:rsidP="00C4420E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</w:tr>
      <w:tr w:rsidR="00C4420E" w:rsidRPr="009778F1" w:rsidTr="00C4420E">
        <w:trPr>
          <w:trHeight w:val="715"/>
        </w:trPr>
        <w:tc>
          <w:tcPr>
            <w:tcW w:w="2557" w:type="dxa"/>
          </w:tcPr>
          <w:p w:rsidR="00C4420E" w:rsidRPr="00C4420E" w:rsidRDefault="00C4420E" w:rsidP="00C4420E">
            <w:pPr>
              <w:pStyle w:val="Code"/>
              <w:rPr>
                <w:rFonts w:cstheme="minorHAnsi"/>
              </w:rPr>
            </w:pPr>
            <w:r w:rsidRPr="00C4420E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:rsidR="00C4420E" w:rsidRPr="00C4420E" w:rsidRDefault="00C4420E" w:rsidP="00C4420E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195, 195, 195, 195, 195, 195, 195, 195, 195, 195, 195, 195, 195 </w:t>
            </w:r>
          </w:p>
          <w:p w:rsidR="00C4420E" w:rsidRPr="00C4420E" w:rsidRDefault="00C4420E" w:rsidP="00132FE4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4816500 pesos </w:t>
            </w:r>
          </w:p>
        </w:tc>
      </w:tr>
    </w:tbl>
    <w:p w:rsidR="00123F3F" w:rsidRDefault="00123F3F" w:rsidP="00123F3F">
      <w:pPr>
        <w:rPr>
          <w:rFonts w:cstheme="minorHAnsi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C4420E" w:rsidRPr="00D95D6C" w:rsidTr="00C4420E">
        <w:tc>
          <w:tcPr>
            <w:tcW w:w="2557" w:type="dxa"/>
            <w:shd w:val="clear" w:color="auto" w:fill="D9D9D9" w:themeFill="background1" w:themeFillShade="D9"/>
          </w:tcPr>
          <w:p w:rsidR="00C4420E" w:rsidRPr="00D95D6C" w:rsidRDefault="00C4420E" w:rsidP="00132FE4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:rsidR="00C4420E" w:rsidRPr="00D95D6C" w:rsidRDefault="00C4420E" w:rsidP="00132FE4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</w:tr>
      <w:tr w:rsidR="00C4420E" w:rsidRPr="00C4420E" w:rsidTr="00C4420E">
        <w:trPr>
          <w:trHeight w:val="715"/>
        </w:trPr>
        <w:tc>
          <w:tcPr>
            <w:tcW w:w="2557" w:type="dxa"/>
          </w:tcPr>
          <w:p w:rsidR="00C4420E" w:rsidRPr="00C4420E" w:rsidRDefault="00C4420E" w:rsidP="00132FE4">
            <w:pPr>
              <w:pStyle w:val="Code"/>
              <w:rPr>
                <w:rFonts w:cstheme="minorHAnsi"/>
              </w:rPr>
            </w:pPr>
            <w:r w:rsidRPr="00C4420E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:rsidR="00C4420E" w:rsidRPr="00C4420E" w:rsidRDefault="00C4420E" w:rsidP="00C4420E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975, 975, 975, 975, 975, 975, 975, 975, 780, 780, 780, 585, 585 </w:t>
            </w:r>
          </w:p>
          <w:p w:rsidR="00C4420E" w:rsidRPr="00C4420E" w:rsidRDefault="00C4420E" w:rsidP="00132FE4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21489000 pesos </w:t>
            </w:r>
          </w:p>
        </w:tc>
      </w:tr>
    </w:tbl>
    <w:p w:rsidR="008A0F45" w:rsidRPr="00D01508" w:rsidRDefault="008A0F45" w:rsidP="00D95D6C">
      <w:pPr>
        <w:rPr>
          <w:rFonts w:cstheme="minorHAnsi"/>
        </w:rPr>
      </w:pPr>
    </w:p>
    <w:sectPr w:rsidR="008A0F45" w:rsidRPr="00D01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AE547FDE"/>
    <w:lvl w:ilvl="0" w:tplc="954E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4961D7"/>
    <w:multiLevelType w:val="hybridMultilevel"/>
    <w:tmpl w:val="5B52DD46"/>
    <w:numStyleLink w:val="ImportedStyle1"/>
  </w:abstractNum>
  <w:abstractNum w:abstractNumId="9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69815B1"/>
    <w:multiLevelType w:val="hybridMultilevel"/>
    <w:tmpl w:val="78D4F6D0"/>
    <w:numStyleLink w:val="ImportedStyle2"/>
  </w:abstractNum>
  <w:abstractNum w:abstractNumId="14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6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  <w:lvlOverride w:ilvl="0">
      <w:startOverride w:val="4"/>
    </w:lvlOverride>
  </w:num>
  <w:num w:numId="3">
    <w:abstractNumId w:val="5"/>
  </w:num>
  <w:num w:numId="4">
    <w:abstractNumId w:val="8"/>
    <w:lvlOverride w:ilvl="0">
      <w:lvl w:ilvl="0" w:tplc="E8C68094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060D6B2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5E62F68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C44B52C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1203A8A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B646FD4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80EC48E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7B20E84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8682D18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3"/>
    <w:lvlOverride w:ilvl="0">
      <w:lvl w:ilvl="0" w:tplc="E7286C8C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2DE1CB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818CBC4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598E42A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71067BA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6DAA6D8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AE7F38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72EA308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E5A07A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5"/>
  </w:num>
  <w:num w:numId="7">
    <w:abstractNumId w:val="0"/>
  </w:num>
  <w:num w:numId="8">
    <w:abstractNumId w:val="1"/>
  </w:num>
  <w:num w:numId="9">
    <w:abstractNumId w:val="11"/>
  </w:num>
  <w:num w:numId="10">
    <w:abstractNumId w:val="16"/>
  </w:num>
  <w:num w:numId="11">
    <w:abstractNumId w:val="2"/>
  </w:num>
  <w:num w:numId="12">
    <w:abstractNumId w:val="14"/>
  </w:num>
  <w:num w:numId="13">
    <w:abstractNumId w:val="12"/>
  </w:num>
  <w:num w:numId="14">
    <w:abstractNumId w:val="4"/>
  </w:num>
  <w:num w:numId="15">
    <w:abstractNumId w:val="9"/>
  </w:num>
  <w:num w:numId="16">
    <w:abstractNumId w:val="6"/>
  </w:num>
  <w:num w:numId="17">
    <w:abstractNumId w:val="7"/>
    <w:lvlOverride w:ilvl="0">
      <w:startOverride w:val="10"/>
    </w:lvlOverride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BB"/>
    <w:rsid w:val="000362FF"/>
    <w:rsid w:val="00045AA4"/>
    <w:rsid w:val="00050027"/>
    <w:rsid w:val="000A3617"/>
    <w:rsid w:val="000E1AF3"/>
    <w:rsid w:val="000E7F57"/>
    <w:rsid w:val="000F42EF"/>
    <w:rsid w:val="000F65B7"/>
    <w:rsid w:val="00101557"/>
    <w:rsid w:val="00123F3F"/>
    <w:rsid w:val="00126EB4"/>
    <w:rsid w:val="00132FE4"/>
    <w:rsid w:val="00165B65"/>
    <w:rsid w:val="001A15AF"/>
    <w:rsid w:val="001A3319"/>
    <w:rsid w:val="001D1BC3"/>
    <w:rsid w:val="002107D4"/>
    <w:rsid w:val="002250DB"/>
    <w:rsid w:val="00226E42"/>
    <w:rsid w:val="002663E0"/>
    <w:rsid w:val="002B206A"/>
    <w:rsid w:val="002B23F9"/>
    <w:rsid w:val="002B6CF3"/>
    <w:rsid w:val="002B729D"/>
    <w:rsid w:val="002D37D9"/>
    <w:rsid w:val="002F1C60"/>
    <w:rsid w:val="00331C92"/>
    <w:rsid w:val="00333862"/>
    <w:rsid w:val="003640A5"/>
    <w:rsid w:val="0038374B"/>
    <w:rsid w:val="003B1A9A"/>
    <w:rsid w:val="003D43AA"/>
    <w:rsid w:val="003E7C5E"/>
    <w:rsid w:val="00420F38"/>
    <w:rsid w:val="004254A3"/>
    <w:rsid w:val="00463888"/>
    <w:rsid w:val="004722E2"/>
    <w:rsid w:val="00490746"/>
    <w:rsid w:val="00494502"/>
    <w:rsid w:val="004E31A6"/>
    <w:rsid w:val="00594A35"/>
    <w:rsid w:val="005A2508"/>
    <w:rsid w:val="005F0AF2"/>
    <w:rsid w:val="0060030E"/>
    <w:rsid w:val="00642AEA"/>
    <w:rsid w:val="00644C29"/>
    <w:rsid w:val="00680DC6"/>
    <w:rsid w:val="00690893"/>
    <w:rsid w:val="006C3FFE"/>
    <w:rsid w:val="006E6E69"/>
    <w:rsid w:val="00726AC2"/>
    <w:rsid w:val="007A4CB0"/>
    <w:rsid w:val="007C0EF1"/>
    <w:rsid w:val="007F0200"/>
    <w:rsid w:val="007F2B54"/>
    <w:rsid w:val="008404D4"/>
    <w:rsid w:val="00840A22"/>
    <w:rsid w:val="008A0F45"/>
    <w:rsid w:val="008F4181"/>
    <w:rsid w:val="00900DA3"/>
    <w:rsid w:val="009268FC"/>
    <w:rsid w:val="00945CAE"/>
    <w:rsid w:val="00967151"/>
    <w:rsid w:val="009713E2"/>
    <w:rsid w:val="009778F1"/>
    <w:rsid w:val="0098176F"/>
    <w:rsid w:val="00996F6E"/>
    <w:rsid w:val="00A1338E"/>
    <w:rsid w:val="00A604A1"/>
    <w:rsid w:val="00A61DF3"/>
    <w:rsid w:val="00A8105D"/>
    <w:rsid w:val="00AC5D5F"/>
    <w:rsid w:val="00B2125E"/>
    <w:rsid w:val="00B75CDA"/>
    <w:rsid w:val="00B81D10"/>
    <w:rsid w:val="00BE37B1"/>
    <w:rsid w:val="00C4420E"/>
    <w:rsid w:val="00C511AA"/>
    <w:rsid w:val="00C64DEE"/>
    <w:rsid w:val="00C73BCC"/>
    <w:rsid w:val="00CF12A1"/>
    <w:rsid w:val="00D01508"/>
    <w:rsid w:val="00D22936"/>
    <w:rsid w:val="00D95D6C"/>
    <w:rsid w:val="00DA7655"/>
    <w:rsid w:val="00DC0A00"/>
    <w:rsid w:val="00DD6232"/>
    <w:rsid w:val="00DE4D45"/>
    <w:rsid w:val="00DF7F66"/>
    <w:rsid w:val="00E52417"/>
    <w:rsid w:val="00E56FF8"/>
    <w:rsid w:val="00E63310"/>
    <w:rsid w:val="00EB12F2"/>
    <w:rsid w:val="00F657BB"/>
    <w:rsid w:val="00F71C98"/>
    <w:rsid w:val="00F95EA2"/>
    <w:rsid w:val="00F96D4F"/>
    <w:rsid w:val="00FD7A50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C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CB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4CB0"/>
    <w:pPr>
      <w:keepNext/>
      <w:keepLines/>
      <w:numPr>
        <w:numId w:val="18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CB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CB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CB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CB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4CB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4CB0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7A4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A7655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44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472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1A15AF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B0"/>
    <w:rPr>
      <w:rFonts w:ascii="Tahoma" w:hAnsi="Tahoma" w:cs="Tahoma"/>
      <w:sz w:val="16"/>
      <w:szCs w:val="16"/>
    </w:rPr>
  </w:style>
  <w:style w:type="table" w:customStyle="1" w:styleId="TableGrid5">
    <w:name w:val="Table Grid5"/>
    <w:basedOn w:val="TableNormal"/>
    <w:next w:val="TableGrid"/>
    <w:uiPriority w:val="59"/>
    <w:rsid w:val="008A0F45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8F4181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7A4CB0"/>
    <w:rPr>
      <w:rFonts w:eastAsiaTheme="majorEastAsia" w:cstheme="majorBidi"/>
      <w:b/>
      <w:iCs/>
      <w:color w:val="A34A0D"/>
      <w:sz w:val="28"/>
    </w:rPr>
  </w:style>
  <w:style w:type="table" w:customStyle="1" w:styleId="TableGrid7">
    <w:name w:val="Table Grid7"/>
    <w:basedOn w:val="TableNormal"/>
    <w:next w:val="TableGrid"/>
    <w:uiPriority w:val="59"/>
    <w:rsid w:val="008F4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8F4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8F4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A4C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CB0"/>
    <w:rPr>
      <w:rFonts w:eastAsiaTheme="majorEastAsia" w:cstheme="majorBidi"/>
      <w:b/>
      <w:color w:val="642D08"/>
      <w:sz w:val="40"/>
      <w:szCs w:val="32"/>
    </w:rPr>
  </w:style>
  <w:style w:type="paragraph" w:customStyle="1" w:styleId="Heading">
    <w:name w:val="Heading"/>
    <w:next w:val="Normal"/>
    <w:rsid w:val="00D95D6C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  <w:lang w:eastAsia="bg-BG"/>
    </w:rPr>
  </w:style>
  <w:style w:type="paragraph" w:customStyle="1" w:styleId="Body">
    <w:name w:val="Body"/>
    <w:rsid w:val="00D95D6C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D95D6C"/>
    <w:pPr>
      <w:numPr>
        <w:numId w:val="1"/>
      </w:numPr>
    </w:pPr>
  </w:style>
  <w:style w:type="numbering" w:customStyle="1" w:styleId="ImportedStyle2">
    <w:name w:val="Imported Style 2"/>
    <w:rsid w:val="00D95D6C"/>
    <w:pPr>
      <w:numPr>
        <w:numId w:val="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A4CB0"/>
  </w:style>
  <w:style w:type="character" w:styleId="Strong">
    <w:name w:val="Strong"/>
    <w:basedOn w:val="DefaultParagraphFont"/>
    <w:uiPriority w:val="22"/>
    <w:qFormat/>
    <w:rsid w:val="007A4CB0"/>
    <w:rPr>
      <w:b/>
      <w:bCs/>
    </w:rPr>
  </w:style>
  <w:style w:type="paragraph" w:customStyle="1" w:styleId="Code">
    <w:name w:val="Code"/>
    <w:basedOn w:val="Normal"/>
    <w:link w:val="CodeChar"/>
    <w:qFormat/>
    <w:rsid w:val="007A4CB0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7A4CB0"/>
    <w:rPr>
      <w:rFonts w:ascii="Consolas" w:hAnsi="Consolas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CB0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7A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CB0"/>
  </w:style>
  <w:style w:type="paragraph" w:styleId="Footer">
    <w:name w:val="footer"/>
    <w:basedOn w:val="Normal"/>
    <w:link w:val="FooterChar"/>
    <w:uiPriority w:val="99"/>
    <w:unhideWhenUsed/>
    <w:rsid w:val="007A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CB0"/>
  </w:style>
  <w:style w:type="paragraph" w:styleId="NormalWeb">
    <w:name w:val="Normal (Web)"/>
    <w:basedOn w:val="Normal"/>
    <w:uiPriority w:val="99"/>
    <w:semiHidden/>
    <w:unhideWhenUsed/>
    <w:rsid w:val="007A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A4CB0"/>
    <w:rPr>
      <w:color w:val="800080" w:themeColor="followedHyperlink"/>
      <w:u w:val="single"/>
    </w:rPr>
  </w:style>
  <w:style w:type="character" w:customStyle="1" w:styleId="tgc">
    <w:name w:val="_tgc"/>
    <w:basedOn w:val="DefaultParagraphFont"/>
    <w:rsid w:val="007A4CB0"/>
  </w:style>
  <w:style w:type="paragraph" w:customStyle="1" w:styleId="Index">
    <w:name w:val="Index"/>
    <w:basedOn w:val="Normal"/>
    <w:qFormat/>
    <w:rsid w:val="007A4CB0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7A4CB0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A4CB0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4CB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C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CB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A4CB0"/>
    <w:pPr>
      <w:keepNext/>
      <w:keepLines/>
      <w:numPr>
        <w:numId w:val="18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CB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CB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CB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CB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4CB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4CB0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7A4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A7655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44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472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1A15AF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B0"/>
    <w:rPr>
      <w:rFonts w:ascii="Tahoma" w:hAnsi="Tahoma" w:cs="Tahoma"/>
      <w:sz w:val="16"/>
      <w:szCs w:val="16"/>
    </w:rPr>
  </w:style>
  <w:style w:type="table" w:customStyle="1" w:styleId="TableGrid5">
    <w:name w:val="Table Grid5"/>
    <w:basedOn w:val="TableNormal"/>
    <w:next w:val="TableGrid"/>
    <w:uiPriority w:val="59"/>
    <w:rsid w:val="008A0F45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8F4181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7A4CB0"/>
    <w:rPr>
      <w:rFonts w:eastAsiaTheme="majorEastAsia" w:cstheme="majorBidi"/>
      <w:b/>
      <w:iCs/>
      <w:color w:val="A34A0D"/>
      <w:sz w:val="28"/>
    </w:rPr>
  </w:style>
  <w:style w:type="table" w:customStyle="1" w:styleId="TableGrid7">
    <w:name w:val="Table Grid7"/>
    <w:basedOn w:val="TableNormal"/>
    <w:next w:val="TableGrid"/>
    <w:uiPriority w:val="59"/>
    <w:rsid w:val="008F4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8F4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8F4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A4C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CB0"/>
    <w:rPr>
      <w:rFonts w:eastAsiaTheme="majorEastAsia" w:cstheme="majorBidi"/>
      <w:b/>
      <w:color w:val="642D08"/>
      <w:sz w:val="40"/>
      <w:szCs w:val="32"/>
    </w:rPr>
  </w:style>
  <w:style w:type="paragraph" w:customStyle="1" w:styleId="Heading">
    <w:name w:val="Heading"/>
    <w:next w:val="Normal"/>
    <w:rsid w:val="00D95D6C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  <w:lang w:eastAsia="bg-BG"/>
    </w:rPr>
  </w:style>
  <w:style w:type="paragraph" w:customStyle="1" w:styleId="Body">
    <w:name w:val="Body"/>
    <w:rsid w:val="00D95D6C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D95D6C"/>
    <w:pPr>
      <w:numPr>
        <w:numId w:val="1"/>
      </w:numPr>
    </w:pPr>
  </w:style>
  <w:style w:type="numbering" w:customStyle="1" w:styleId="ImportedStyle2">
    <w:name w:val="Imported Style 2"/>
    <w:rsid w:val="00D95D6C"/>
    <w:pPr>
      <w:numPr>
        <w:numId w:val="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A4CB0"/>
  </w:style>
  <w:style w:type="character" w:styleId="Strong">
    <w:name w:val="Strong"/>
    <w:basedOn w:val="DefaultParagraphFont"/>
    <w:uiPriority w:val="22"/>
    <w:qFormat/>
    <w:rsid w:val="007A4CB0"/>
    <w:rPr>
      <w:b/>
      <w:bCs/>
    </w:rPr>
  </w:style>
  <w:style w:type="paragraph" w:customStyle="1" w:styleId="Code">
    <w:name w:val="Code"/>
    <w:basedOn w:val="Normal"/>
    <w:link w:val="CodeChar"/>
    <w:qFormat/>
    <w:rsid w:val="007A4CB0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7A4CB0"/>
    <w:rPr>
      <w:rFonts w:ascii="Consolas" w:hAnsi="Consolas"/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CB0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7A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CB0"/>
  </w:style>
  <w:style w:type="paragraph" w:styleId="Footer">
    <w:name w:val="footer"/>
    <w:basedOn w:val="Normal"/>
    <w:link w:val="FooterChar"/>
    <w:uiPriority w:val="99"/>
    <w:unhideWhenUsed/>
    <w:rsid w:val="007A4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CB0"/>
  </w:style>
  <w:style w:type="paragraph" w:styleId="NormalWeb">
    <w:name w:val="Normal (Web)"/>
    <w:basedOn w:val="Normal"/>
    <w:uiPriority w:val="99"/>
    <w:semiHidden/>
    <w:unhideWhenUsed/>
    <w:rsid w:val="007A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A4CB0"/>
    <w:rPr>
      <w:color w:val="800080" w:themeColor="followedHyperlink"/>
      <w:u w:val="single"/>
    </w:rPr>
  </w:style>
  <w:style w:type="character" w:customStyle="1" w:styleId="tgc">
    <w:name w:val="_tgc"/>
    <w:basedOn w:val="DefaultParagraphFont"/>
    <w:rsid w:val="007A4CB0"/>
  </w:style>
  <w:style w:type="paragraph" w:customStyle="1" w:styleId="Index">
    <w:name w:val="Index"/>
    <w:basedOn w:val="Normal"/>
    <w:qFormat/>
    <w:rsid w:val="007A4CB0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7A4CB0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A4CB0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4C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99/Arrays-Advanced-Exercise" TargetMode="External"/><Relationship Id="rId3" Type="http://schemas.openxmlformats.org/officeDocument/2006/relationships/styles" Target="styles.xml"/><Relationship Id="rId7" Type="http://schemas.openxmlformats.org/officeDocument/2006/relationships/hyperlink" Target="https://softuni.bg/modules/57/tech-module-4-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CFA81-A2F4-41E6-94DD-D7ADFB999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567</TotalTime>
  <Pages>8</Pages>
  <Words>1635</Words>
  <Characters>9322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>Technology Fundamentals - JS Arrays Advanced</vt:lpstr>
    </vt:vector>
  </TitlesOfParts>
  <Company/>
  <LinksUpToDate>false</LinksUpToDate>
  <CharactersWithSpaces>10936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/>
  <dc:creator>Software University Foundation</dc:creator>
  <cp:keywords>Technology Fundamentals, Technology, Fundamentals, Software University, SoftUni, programming, coding, software development, education, training, course</cp:keywords>
  <dc:description/>
  <cp:lastModifiedBy>Windows User</cp:lastModifiedBy>
  <cp:revision>13</cp:revision>
  <dcterms:created xsi:type="dcterms:W3CDTF">2018-10-15T10:32:00Z</dcterms:created>
  <dcterms:modified xsi:type="dcterms:W3CDTF">2019-01-19T22:31:00Z</dcterms:modified>
</cp:coreProperties>
</file>